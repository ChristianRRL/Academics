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EAB" w:rsidRDefault="00EF3EAB" w:rsidP="00EA69D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Total Score:</w:t>
      </w:r>
    </w:p>
    <w:p w:rsidR="00EF3EAB" w:rsidRDefault="00EF3EAB" w:rsidP="00EA69D3">
      <w:pPr>
        <w:rPr>
          <w:sz w:val="32"/>
          <w:szCs w:val="32"/>
        </w:rPr>
      </w:pPr>
    </w:p>
    <w:p w:rsidR="00EF3EAB" w:rsidRDefault="00EF3EAB" w:rsidP="00EA69D3">
      <w:pPr>
        <w:rPr>
          <w:sz w:val="28"/>
          <w:szCs w:val="28"/>
        </w:rPr>
      </w:pPr>
      <w:r w:rsidRPr="007F0208">
        <w:rPr>
          <w:sz w:val="28"/>
          <w:szCs w:val="28"/>
        </w:rPr>
        <w:t xml:space="preserve">           </w:t>
      </w:r>
      <w:r>
        <w:rPr>
          <w:sz w:val="28"/>
          <w:szCs w:val="28"/>
        </w:rPr>
        <w:t>COP 3331-01: Object-Oriented Design</w:t>
      </w:r>
    </w:p>
    <w:p w:rsidR="00EF3EAB" w:rsidRPr="007F0208" w:rsidRDefault="00EF3EAB" w:rsidP="00EA69D3">
      <w:pPr>
        <w:rPr>
          <w:sz w:val="28"/>
          <w:szCs w:val="28"/>
        </w:rPr>
      </w:pPr>
    </w:p>
    <w:p w:rsidR="00EF3EAB" w:rsidRPr="00235B87" w:rsidRDefault="00EF3EAB" w:rsidP="00EA69D3">
      <w:pPr>
        <w:rPr>
          <w:sz w:val="22"/>
          <w:szCs w:val="22"/>
        </w:rPr>
      </w:pPr>
      <w:r w:rsidRPr="007F0208">
        <w:rPr>
          <w:sz w:val="28"/>
          <w:szCs w:val="28"/>
        </w:rPr>
        <w:t>Instructor: Dr. Henrick Jeanty</w:t>
      </w:r>
      <w:r w:rsidRPr="007F0208">
        <w:rPr>
          <w:sz w:val="28"/>
          <w:szCs w:val="28"/>
        </w:rPr>
        <w:tab/>
      </w:r>
      <w:r w:rsidRPr="007F0208">
        <w:rPr>
          <w:sz w:val="28"/>
          <w:szCs w:val="28"/>
        </w:rPr>
        <w:tab/>
      </w:r>
      <w:r w:rsidRPr="007F0208">
        <w:rPr>
          <w:sz w:val="28"/>
          <w:szCs w:val="28"/>
        </w:rPr>
        <w:tab/>
      </w:r>
      <w:r>
        <w:rPr>
          <w:sz w:val="28"/>
          <w:szCs w:val="28"/>
        </w:rPr>
        <w:t xml:space="preserve">  Exam #1</w:t>
      </w:r>
      <w:r w:rsidRPr="007F0208">
        <w:rPr>
          <w:sz w:val="28"/>
          <w:szCs w:val="28"/>
        </w:rPr>
        <w:t xml:space="preserve">, </w:t>
      </w:r>
      <w:r>
        <w:rPr>
          <w:sz w:val="28"/>
          <w:szCs w:val="28"/>
        </w:rPr>
        <w:t>November 14, 2012</w:t>
      </w:r>
    </w:p>
    <w:p w:rsidR="00EF3EAB" w:rsidRPr="00235B87" w:rsidRDefault="00EF3EAB" w:rsidP="00EA69D3">
      <w:pPr>
        <w:rPr>
          <w:sz w:val="22"/>
          <w:szCs w:val="22"/>
        </w:rPr>
      </w:pPr>
    </w:p>
    <w:p w:rsidR="00EF3EAB" w:rsidRDefault="00EF3EAB" w:rsidP="00EA69D3">
      <w:pPr>
        <w:rPr>
          <w:sz w:val="22"/>
          <w:szCs w:val="22"/>
        </w:rPr>
      </w:pPr>
      <w:r w:rsidRPr="00235B87">
        <w:rPr>
          <w:sz w:val="22"/>
          <w:szCs w:val="22"/>
        </w:rPr>
        <w:t>°</w:t>
      </w:r>
      <w:r>
        <w:rPr>
          <w:sz w:val="22"/>
          <w:szCs w:val="22"/>
        </w:rPr>
        <w:t>Welcome to exam #1 in Object-Oriented Design. You have 75 minutes. Read each problem carefully. You may have with you (on your desk, that is) pencils, erasers, and a lucky rabbit’s foot. Please answer on the she</w:t>
      </w:r>
      <w:smartTag w:uri="urn:schemas-microsoft-com:office:smarttags" w:element="PersonName">
        <w:r>
          <w:rPr>
            <w:sz w:val="22"/>
            <w:szCs w:val="22"/>
          </w:rPr>
          <w:t>et</w:t>
        </w:r>
      </w:smartTag>
      <w:r>
        <w:rPr>
          <w:sz w:val="22"/>
          <w:szCs w:val="22"/>
        </w:rPr>
        <w:t>s and on the back if you need to. Submit everything in problem order. Good luck Note that although the test is graded out of 120 points, there are a total of 128 points for an extra 8 points.</w:t>
      </w:r>
    </w:p>
    <w:p w:rsidR="00EF3EAB" w:rsidRDefault="00EF3EAB" w:rsidP="00EA69D3"/>
    <w:tbl>
      <w:tblPr>
        <w:tblW w:w="8460" w:type="dxa"/>
        <w:jc w:val="center"/>
        <w:tblInd w:w="603" w:type="dxa"/>
        <w:tblLook w:val="0000"/>
      </w:tblPr>
      <w:tblGrid>
        <w:gridCol w:w="1884"/>
        <w:gridCol w:w="6576"/>
      </w:tblGrid>
      <w:tr w:rsidR="00EF3EAB" w:rsidTr="00583F17">
        <w:trPr>
          <w:trHeight w:val="450"/>
          <w:jc w:val="center"/>
        </w:trPr>
        <w:tc>
          <w:tcPr>
            <w:tcW w:w="1884" w:type="dxa"/>
          </w:tcPr>
          <w:p w:rsidR="00EF3EAB" w:rsidRDefault="00EF3EAB" w:rsidP="00583F17">
            <w:pPr>
              <w:jc w:val="right"/>
            </w:pPr>
            <w:r>
              <w:t>Name:</w:t>
            </w:r>
          </w:p>
        </w:tc>
        <w:tc>
          <w:tcPr>
            <w:tcW w:w="6576" w:type="dxa"/>
          </w:tcPr>
          <w:p w:rsidR="00EF3EAB" w:rsidRDefault="00EF3EAB" w:rsidP="00583F17">
            <w:r>
              <w:t>_____________________________________________________</w:t>
            </w:r>
          </w:p>
        </w:tc>
      </w:tr>
    </w:tbl>
    <w:p w:rsidR="00EF3EAB" w:rsidRDefault="00EF3EAB" w:rsidP="00935FC1">
      <w:pPr>
        <w:suppressAutoHyphens w:val="0"/>
        <w:autoSpaceDE w:val="0"/>
        <w:autoSpaceDN w:val="0"/>
        <w:adjustRightInd w:val="0"/>
        <w:jc w:val="both"/>
        <w:rPr>
          <w:rFonts w:ascii="Times" w:hAnsi="Times" w:cs="Times"/>
          <w:noProof/>
          <w:sz w:val="20"/>
        </w:rPr>
      </w:pPr>
    </w:p>
    <w:p w:rsidR="00EF3EAB" w:rsidRDefault="00EF3EAB" w:rsidP="00935FC1">
      <w:pPr>
        <w:suppressAutoHyphens w:val="0"/>
        <w:autoSpaceDE w:val="0"/>
        <w:autoSpaceDN w:val="0"/>
        <w:adjustRightInd w:val="0"/>
        <w:jc w:val="both"/>
        <w:rPr>
          <w:rFonts w:ascii="Times" w:hAnsi="Times" w:cs="Times"/>
          <w:noProof/>
          <w:sz w:val="20"/>
        </w:rPr>
      </w:pPr>
    </w:p>
    <w:p w:rsidR="00EF3EAB" w:rsidRDefault="00EF3EAB" w:rsidP="00935FC1">
      <w:pPr>
        <w:suppressAutoHyphens w:val="0"/>
        <w:autoSpaceDE w:val="0"/>
        <w:autoSpaceDN w:val="0"/>
        <w:adjustRightInd w:val="0"/>
        <w:jc w:val="both"/>
        <w:rPr>
          <w:rFonts w:ascii="Times" w:hAnsi="Times" w:cs="Times"/>
          <w:noProof/>
          <w:sz w:val="20"/>
        </w:rPr>
      </w:pPr>
      <w:r>
        <w:rPr>
          <w:rFonts w:ascii="Times" w:hAnsi="Times" w:cs="Times"/>
          <w:noProof/>
          <w:sz w:val="20"/>
        </w:rPr>
        <w:t>1:  ________ models software in terms similar to those that people use to describe real-world objects.</w:t>
      </w:r>
    </w:p>
    <w:p w:rsidR="00EF3EAB" w:rsidRDefault="00EF3EAB" w:rsidP="00935FC1">
      <w:pPr>
        <w:numPr>
          <w:ilvl w:val="0"/>
          <w:numId w:val="1"/>
        </w:numPr>
        <w:rPr>
          <w:rStyle w:val="StyleTimes10pt"/>
        </w:rPr>
      </w:pPr>
      <w:r>
        <w:rPr>
          <w:rStyle w:val="StyleTimes10pt"/>
        </w:rPr>
        <w:t>Object-oriented programming</w:t>
      </w:r>
    </w:p>
    <w:p w:rsidR="00EF3EAB" w:rsidRDefault="00EF3EAB" w:rsidP="00935FC1">
      <w:pPr>
        <w:numPr>
          <w:ilvl w:val="0"/>
          <w:numId w:val="1"/>
        </w:numPr>
        <w:rPr>
          <w:rStyle w:val="StyleTimes10pt"/>
        </w:rPr>
      </w:pPr>
      <w:r>
        <w:rPr>
          <w:rStyle w:val="StyleTimes10pt"/>
        </w:rPr>
        <w:t>Object-oriented design</w:t>
      </w:r>
    </w:p>
    <w:p w:rsidR="00EF3EAB" w:rsidRDefault="00EF3EAB" w:rsidP="00935FC1">
      <w:pPr>
        <w:numPr>
          <w:ilvl w:val="0"/>
          <w:numId w:val="1"/>
        </w:numPr>
        <w:rPr>
          <w:rStyle w:val="basetext"/>
        </w:rPr>
      </w:pPr>
      <w:r>
        <w:rPr>
          <w:rStyle w:val="basetext"/>
        </w:rPr>
        <w:t>Proc</w:t>
      </w:r>
      <w:smartTag w:uri="urn:schemas-microsoft-com:office:smarttags" w:element="PersonName">
        <w:r>
          <w:rPr>
            <w:rStyle w:val="basetext"/>
          </w:rPr>
          <w:t>e</w:t>
        </w:r>
        <w:smartTag w:uri="urn:schemas-microsoft-com:office:smarttags" w:element="PersonName">
          <w:r>
            <w:rPr>
              <w:rStyle w:val="basetext"/>
            </w:rPr>
            <w:t>du</w:t>
          </w:r>
        </w:smartTag>
      </w:smartTag>
      <w:r>
        <w:rPr>
          <w:rStyle w:val="basetext"/>
        </w:rPr>
        <w:t>ral programming</w:t>
      </w:r>
    </w:p>
    <w:p w:rsidR="00EF3EAB" w:rsidRDefault="00EF3EAB" w:rsidP="00935FC1">
      <w:pPr>
        <w:numPr>
          <w:ilvl w:val="0"/>
          <w:numId w:val="1"/>
        </w:numPr>
        <w:rPr>
          <w:rStyle w:val="StyleTimes10pt"/>
        </w:rPr>
      </w:pPr>
      <w:r>
        <w:rPr>
          <w:rStyle w:val="basetext"/>
        </w:rPr>
        <w:t>None of the</w:t>
      </w:r>
      <w:r>
        <w:rPr>
          <w:rStyle w:val="StyleTimes10pt"/>
        </w:rPr>
        <w:t xml:space="preserve"> above</w:t>
      </w:r>
    </w:p>
    <w:p w:rsidR="00EF3EAB" w:rsidRDefault="00EF3EAB" w:rsidP="00935FC1">
      <w:pPr>
        <w:rPr>
          <w:rStyle w:val="StyleTimes10pt"/>
        </w:rPr>
      </w:pPr>
      <w:r>
        <w:rPr>
          <w:rStyle w:val="StyleTimes10pt"/>
        </w:rPr>
        <w:t>ANS: b. Object-oriented design.</w:t>
      </w:r>
    </w:p>
    <w:p w:rsidR="00EF3EAB" w:rsidRDefault="00EF3EAB" w:rsidP="00935FC1">
      <w:pPr>
        <w:rPr>
          <w:rStyle w:val="StyleTimes10pt"/>
        </w:rPr>
      </w:pPr>
    </w:p>
    <w:p w:rsidR="00EF3EAB" w:rsidRDefault="00EF3EAB" w:rsidP="00935FC1">
      <w:pPr>
        <w:rPr>
          <w:rStyle w:val="StyleTimes10pt"/>
        </w:rPr>
      </w:pPr>
      <w:r>
        <w:rPr>
          <w:rStyle w:val="StyleTimes10pt"/>
        </w:rPr>
        <w:t xml:space="preserve">2: Which statement is </w:t>
      </w:r>
      <w:r>
        <w:rPr>
          <w:rFonts w:ascii="Times" w:hAnsi="Times" w:cs="Times"/>
          <w:i/>
          <w:noProof/>
          <w:sz w:val="20"/>
        </w:rPr>
        <w:t>false</w:t>
      </w:r>
      <w:r>
        <w:rPr>
          <w:rStyle w:val="StyleTimes10pt"/>
        </w:rPr>
        <w:t>?</w:t>
      </w:r>
    </w:p>
    <w:p w:rsidR="00EF3EAB" w:rsidRDefault="00EF3EAB" w:rsidP="00935FC1">
      <w:pPr>
        <w:rPr>
          <w:rStyle w:val="StyleTimes10pt"/>
        </w:rPr>
      </w:pPr>
      <w:r>
        <w:rPr>
          <w:rStyle w:val="StyleTimes10pt"/>
        </w:rPr>
        <w:t>a. Classes are reusable software components.</w:t>
      </w:r>
    </w:p>
    <w:p w:rsidR="00EF3EAB" w:rsidRDefault="00EF3EAB" w:rsidP="00935FC1">
      <w:pPr>
        <w:rPr>
          <w:rStyle w:val="StyleTimes10pt"/>
        </w:rPr>
      </w:pPr>
      <w:r>
        <w:rPr>
          <w:rStyle w:val="StyleTimes10pt"/>
        </w:rPr>
        <w:t>b. A class is to an object as a blueprint is to a house.</w:t>
      </w:r>
    </w:p>
    <w:p w:rsidR="00EF3EAB" w:rsidRDefault="00EF3EAB" w:rsidP="00935FC1">
      <w:pPr>
        <w:rPr>
          <w:rStyle w:val="StyleTimes10pt"/>
        </w:rPr>
      </w:pPr>
      <w:r>
        <w:rPr>
          <w:rStyle w:val="StyleTimes10pt"/>
        </w:rPr>
        <w:t>c. Performing a task in a program requires a m</w:t>
      </w:r>
      <w:smartTag w:uri="urn:schemas-microsoft-com:office:smarttags" w:element="PersonName">
        <w:r>
          <w:rPr>
            <w:rStyle w:val="StyleTimes10pt"/>
          </w:rPr>
          <w:t>et</w:t>
        </w:r>
      </w:smartTag>
      <w:r>
        <w:rPr>
          <w:rStyle w:val="StyleTimes10pt"/>
        </w:rPr>
        <w:t>hod.</w:t>
      </w:r>
    </w:p>
    <w:p w:rsidR="00EF3EAB" w:rsidRDefault="00EF3EAB" w:rsidP="00935FC1">
      <w:pPr>
        <w:rPr>
          <w:rStyle w:val="StyleTimes10pt"/>
        </w:rPr>
      </w:pPr>
      <w:r>
        <w:rPr>
          <w:rStyle w:val="StyleTimes10pt"/>
        </w:rPr>
        <w:t>d. A class is an instance of its object.</w:t>
      </w:r>
    </w:p>
    <w:p w:rsidR="00EF3EAB" w:rsidRDefault="00EF3EAB" w:rsidP="00935FC1">
      <w:pPr>
        <w:rPr>
          <w:rStyle w:val="StyleTimes10pt"/>
        </w:rPr>
      </w:pPr>
      <w:r>
        <w:rPr>
          <w:rStyle w:val="StyleTimes10pt"/>
        </w:rPr>
        <w:t>ANS: A class is an instance of its object. The reverse is true.</w:t>
      </w:r>
      <w:r>
        <w:rPr>
          <w:rStyle w:val="StyleTimes10pt"/>
        </w:rPr>
        <w:tab/>
      </w:r>
    </w:p>
    <w:p w:rsidR="00EF3EAB" w:rsidRDefault="00EF3EAB"/>
    <w:p w:rsidR="00EF3EAB" w:rsidRDefault="00EF3EAB" w:rsidP="00935FC1">
      <w:pPr>
        <w:rPr>
          <w:rStyle w:val="StyleTimes10pt"/>
        </w:rPr>
      </w:pPr>
      <w:r>
        <w:rPr>
          <w:rStyle w:val="StyleTimes10pt"/>
        </w:rPr>
        <w:t xml:space="preserve">3:  The </w:t>
      </w:r>
      <w:r>
        <w:rPr>
          <w:rFonts w:ascii="Lucida Console" w:hAnsi="Lucida Console"/>
          <w:sz w:val="20"/>
          <w:u w:val="single"/>
        </w:rPr>
        <w:t xml:space="preserve">        </w:t>
      </w:r>
      <w:r>
        <w:rPr>
          <w:rStyle w:val="StyleTimes10pt"/>
        </w:rPr>
        <w:t xml:space="preserve"> creates object code and stores it on disk.</w:t>
      </w:r>
    </w:p>
    <w:p w:rsidR="00EF3EAB" w:rsidRDefault="00EF3EAB" w:rsidP="00935FC1">
      <w:pPr>
        <w:numPr>
          <w:ilvl w:val="0"/>
          <w:numId w:val="2"/>
        </w:numPr>
        <w:rPr>
          <w:rStyle w:val="StyleTimes10pt"/>
        </w:rPr>
      </w:pPr>
      <w:r>
        <w:rPr>
          <w:rStyle w:val="StyleTimes10pt"/>
        </w:rPr>
        <w:t>Interpr</w:t>
      </w:r>
      <w:smartTag w:uri="urn:schemas-microsoft-com:office:smarttags" w:element="PersonName">
        <w:r>
          <w:rPr>
            <w:rStyle w:val="StyleTimes10pt"/>
          </w:rPr>
          <w:t>et</w:t>
        </w:r>
      </w:smartTag>
      <w:r>
        <w:rPr>
          <w:rStyle w:val="StyleTimes10pt"/>
        </w:rPr>
        <w:t>er.</w:t>
      </w:r>
    </w:p>
    <w:p w:rsidR="00EF3EAB" w:rsidRDefault="00EF3EAB" w:rsidP="00935FC1">
      <w:pPr>
        <w:numPr>
          <w:ilvl w:val="0"/>
          <w:numId w:val="2"/>
        </w:numPr>
        <w:rPr>
          <w:rStyle w:val="StyleTimes10pt"/>
        </w:rPr>
      </w:pPr>
      <w:r>
        <w:rPr>
          <w:rStyle w:val="StyleTimes10pt"/>
        </w:rPr>
        <w:t>Compiler.</w:t>
      </w:r>
    </w:p>
    <w:p w:rsidR="00EF3EAB" w:rsidRDefault="00EF3EAB" w:rsidP="00935FC1">
      <w:pPr>
        <w:numPr>
          <w:ilvl w:val="0"/>
          <w:numId w:val="2"/>
        </w:numPr>
        <w:rPr>
          <w:rStyle w:val="StyleTimes10pt"/>
        </w:rPr>
      </w:pPr>
      <w:r>
        <w:rPr>
          <w:rStyle w:val="StyleTimes10pt"/>
        </w:rPr>
        <w:t>Preprocessor.</w:t>
      </w:r>
    </w:p>
    <w:p w:rsidR="00EF3EAB" w:rsidRDefault="00EF3EAB" w:rsidP="00935FC1">
      <w:pPr>
        <w:numPr>
          <w:ilvl w:val="0"/>
          <w:numId w:val="2"/>
        </w:numPr>
        <w:rPr>
          <w:rStyle w:val="StyleTimes10pt"/>
        </w:rPr>
      </w:pPr>
      <w:r>
        <w:rPr>
          <w:rStyle w:val="StyleTimes10pt"/>
        </w:rPr>
        <w:t>Loader.</w:t>
      </w:r>
    </w:p>
    <w:p w:rsidR="00EF3EAB" w:rsidRDefault="00EF3EAB" w:rsidP="00935FC1">
      <w:pPr>
        <w:rPr>
          <w:rFonts w:ascii="Times" w:hAnsi="Times"/>
          <w:b/>
        </w:rPr>
      </w:pPr>
      <w:r>
        <w:rPr>
          <w:rFonts w:ascii="Times" w:hAnsi="Times"/>
          <w:b/>
          <w:sz w:val="20"/>
        </w:rPr>
        <w:t>ANS: b. Compiler.</w:t>
      </w:r>
    </w:p>
    <w:p w:rsidR="00EF3EAB" w:rsidRDefault="00EF3EAB" w:rsidP="00935FC1">
      <w:pPr>
        <w:rPr>
          <w:rStyle w:val="StyleTimes10pt"/>
        </w:rPr>
      </w:pPr>
    </w:p>
    <w:p w:rsidR="00EF3EAB" w:rsidRDefault="00EF3EAB" w:rsidP="00935FC1">
      <w:pPr>
        <w:rPr>
          <w:rStyle w:val="StyleTimes10pt"/>
        </w:rPr>
      </w:pPr>
      <w:r>
        <w:rPr>
          <w:rStyle w:val="StyleTimes10pt"/>
        </w:rPr>
        <w:t>4:  The linker links:</w:t>
      </w:r>
    </w:p>
    <w:p w:rsidR="00EF3EAB" w:rsidRDefault="00EF3EAB" w:rsidP="00935FC1">
      <w:pPr>
        <w:numPr>
          <w:ilvl w:val="0"/>
          <w:numId w:val="3"/>
        </w:numPr>
        <w:rPr>
          <w:rStyle w:val="StyleTimes10pt"/>
        </w:rPr>
      </w:pPr>
      <w:r>
        <w:rPr>
          <w:rStyle w:val="StyleTimes10pt"/>
        </w:rPr>
        <w:t>The source code with the object code.</w:t>
      </w:r>
    </w:p>
    <w:p w:rsidR="00EF3EAB" w:rsidRDefault="00EF3EAB" w:rsidP="00935FC1">
      <w:pPr>
        <w:numPr>
          <w:ilvl w:val="0"/>
          <w:numId w:val="3"/>
        </w:numPr>
        <w:rPr>
          <w:rStyle w:val="StyleTimes10pt"/>
        </w:rPr>
      </w:pPr>
      <w:r>
        <w:rPr>
          <w:rStyle w:val="StyleTimes10pt"/>
        </w:rPr>
        <w:t>The object code with the external libraries.</w:t>
      </w:r>
    </w:p>
    <w:p w:rsidR="00EF3EAB" w:rsidRDefault="00EF3EAB" w:rsidP="00935FC1">
      <w:pPr>
        <w:numPr>
          <w:ilvl w:val="0"/>
          <w:numId w:val="3"/>
        </w:numPr>
        <w:rPr>
          <w:rStyle w:val="StyleTimes10pt"/>
        </w:rPr>
      </w:pPr>
      <w:r>
        <w:rPr>
          <w:rStyle w:val="StyleTimes10pt"/>
        </w:rPr>
        <w:t>The executable code with primary memory.</w:t>
      </w:r>
    </w:p>
    <w:p w:rsidR="00EF3EAB" w:rsidRDefault="00EF3EAB" w:rsidP="00935FC1">
      <w:pPr>
        <w:numPr>
          <w:ilvl w:val="0"/>
          <w:numId w:val="3"/>
        </w:numPr>
        <w:rPr>
          <w:rStyle w:val="StyleTimes10pt"/>
        </w:rPr>
      </w:pPr>
      <w:r>
        <w:rPr>
          <w:rStyle w:val="StyleTimes10pt"/>
        </w:rPr>
        <w:t>The primary memory with the CPU.</w:t>
      </w:r>
    </w:p>
    <w:p w:rsidR="00EF3EAB" w:rsidRDefault="00EF3EAB" w:rsidP="00935FC1">
      <w:pPr>
        <w:rPr>
          <w:rFonts w:ascii="Times" w:hAnsi="Times"/>
          <w:b/>
        </w:rPr>
      </w:pPr>
      <w:r>
        <w:rPr>
          <w:rFonts w:ascii="Times" w:hAnsi="Times"/>
          <w:b/>
          <w:sz w:val="20"/>
        </w:rPr>
        <w:t>ANS: b. The object code with external libraries.</w:t>
      </w:r>
    </w:p>
    <w:p w:rsidR="00EF3EAB" w:rsidRDefault="00EF3EAB" w:rsidP="00935FC1">
      <w:pPr>
        <w:rPr>
          <w:rFonts w:ascii="Times" w:hAnsi="Times"/>
          <w:b/>
          <w:sz w:val="20"/>
        </w:rPr>
      </w:pPr>
    </w:p>
    <w:p w:rsidR="00EF3EAB" w:rsidRDefault="00EF3EAB" w:rsidP="006B17A2">
      <w:pPr>
        <w:outlineLvl w:val="0"/>
        <w:rPr>
          <w:rStyle w:val="StyleTimes10pt"/>
        </w:rPr>
      </w:pPr>
      <w:r>
        <w:rPr>
          <w:rStyle w:val="StyleTimes10pt"/>
        </w:rPr>
        <w:t>5: Which of the fo</w:t>
      </w:r>
      <w:smartTag w:uri="urn:schemas-microsoft-com:office:smarttags" w:element="PersonName">
        <w:r>
          <w:rPr>
            <w:rStyle w:val="StyleTimes10pt"/>
          </w:rPr>
          <w:t>llo</w:t>
        </w:r>
      </w:smartTag>
      <w:r>
        <w:rPr>
          <w:rStyle w:val="StyleTimes10pt"/>
        </w:rPr>
        <w:t xml:space="preserve">wing statements would display the phrase </w:t>
      </w:r>
      <w:r>
        <w:rPr>
          <w:rStyle w:val="StyleCDTLucidaConsoleNotBold"/>
        </w:rPr>
        <w:t>C++ is fun</w:t>
      </w:r>
      <w:r>
        <w:rPr>
          <w:rStyle w:val="StyleTimes10pt"/>
        </w:rPr>
        <w:t>?</w:t>
      </w:r>
    </w:p>
    <w:p w:rsidR="00EF3EAB" w:rsidRDefault="00EF3EAB" w:rsidP="006B17A2">
      <w:pPr>
        <w:numPr>
          <w:ilvl w:val="0"/>
          <w:numId w:val="5"/>
        </w:numPr>
        <w:rPr>
          <w:rStyle w:val="StyleCDTLucidaConsoleNotBold"/>
        </w:rPr>
      </w:pPr>
      <w:r>
        <w:rPr>
          <w:rStyle w:val="StyleCDTLucidaConsoleNotBold"/>
        </w:rPr>
        <w:t>std::cout &lt;&lt; "Thisis fun\rC++ ";</w:t>
      </w:r>
    </w:p>
    <w:p w:rsidR="00EF3EAB" w:rsidRDefault="00EF3EAB" w:rsidP="006B17A2">
      <w:pPr>
        <w:numPr>
          <w:ilvl w:val="0"/>
          <w:numId w:val="5"/>
        </w:numPr>
        <w:rPr>
          <w:rStyle w:val="StyleCDTLucidaConsoleNotBold"/>
        </w:rPr>
      </w:pPr>
      <w:r>
        <w:rPr>
          <w:rStyle w:val="StyleCDTLucidaConsoleNotBold"/>
        </w:rPr>
        <w:t>std::cout &lt;&lt; '++ is fun';</w:t>
      </w:r>
    </w:p>
    <w:p w:rsidR="00EF3EAB" w:rsidRDefault="00EF3EAB" w:rsidP="006B17A2">
      <w:pPr>
        <w:numPr>
          <w:ilvl w:val="0"/>
          <w:numId w:val="5"/>
        </w:numPr>
        <w:rPr>
          <w:rStyle w:val="StyleCDTLucidaConsoleNotBold"/>
        </w:rPr>
      </w:pPr>
      <w:r>
        <w:rPr>
          <w:rStyle w:val="StyleCDTLucidaConsoleNotBold"/>
        </w:rPr>
        <w:t>std::cout &lt;&lt; "\"C++ is fun\"";</w:t>
      </w:r>
    </w:p>
    <w:p w:rsidR="00EF3EAB" w:rsidRDefault="00EF3EAB" w:rsidP="006B17A2">
      <w:pPr>
        <w:numPr>
          <w:ilvl w:val="0"/>
          <w:numId w:val="5"/>
        </w:numPr>
        <w:rPr>
          <w:rStyle w:val="StyleCDTLucidaConsoleNotBold"/>
        </w:rPr>
      </w:pPr>
      <w:r>
        <w:rPr>
          <w:rStyle w:val="StyleCDTLucidaConsoleNotBold"/>
        </w:rPr>
        <w:t>std::cout &lt;&lt; C++ is fun;</w:t>
      </w:r>
    </w:p>
    <w:p w:rsidR="00EF3EAB" w:rsidRDefault="00EF3EAB" w:rsidP="006B17A2">
      <w:pPr>
        <w:rPr>
          <w:rStyle w:val="StyleCDTLucidaConsoleNotBold"/>
        </w:rPr>
      </w:pPr>
      <w:r>
        <w:rPr>
          <w:rFonts w:ascii="Times" w:hAnsi="Times"/>
          <w:b/>
          <w:sz w:val="20"/>
        </w:rPr>
        <w:t xml:space="preserve">ANS: a. </w:t>
      </w:r>
      <w:r>
        <w:rPr>
          <w:rStyle w:val="StyleCDTLucidaConsoleNotBold"/>
        </w:rPr>
        <w:t>std::cout &lt;&lt; "Thisis fun\rC++ ";</w:t>
      </w:r>
    </w:p>
    <w:p w:rsidR="00EF3EAB" w:rsidRDefault="00EF3EAB"/>
    <w:p w:rsidR="00EF3EAB" w:rsidRDefault="00EF3EAB" w:rsidP="006B17A2">
      <w:pPr>
        <w:outlineLvl w:val="0"/>
        <w:rPr>
          <w:rStyle w:val="StyleTimes10pt"/>
        </w:rPr>
      </w:pPr>
      <w:r>
        <w:rPr>
          <w:rStyle w:val="StyleTimes10pt"/>
        </w:rPr>
        <w:t>6: Which of the fo</w:t>
      </w:r>
      <w:smartTag w:uri="urn:schemas-microsoft-com:office:smarttags" w:element="PersonName">
        <w:r>
          <w:rPr>
            <w:rStyle w:val="StyleTimes10pt"/>
          </w:rPr>
          <w:t>llo</w:t>
        </w:r>
      </w:smartTag>
      <w:r>
        <w:rPr>
          <w:rStyle w:val="StyleTimes10pt"/>
        </w:rPr>
        <w:t>wing is a variable declaration statement?</w:t>
      </w:r>
    </w:p>
    <w:p w:rsidR="00EF3EAB" w:rsidRDefault="00EF3EAB" w:rsidP="006B17A2">
      <w:pPr>
        <w:numPr>
          <w:ilvl w:val="0"/>
          <w:numId w:val="6"/>
        </w:numPr>
        <w:rPr>
          <w:rStyle w:val="StyleLucidaConsole10pt"/>
        </w:rPr>
      </w:pPr>
      <w:r>
        <w:rPr>
          <w:rStyle w:val="StyleLucidaConsole10pt"/>
        </w:rPr>
        <w:t>int total;</w:t>
      </w:r>
    </w:p>
    <w:p w:rsidR="00EF3EAB" w:rsidRDefault="00EF3EAB" w:rsidP="006B17A2">
      <w:pPr>
        <w:numPr>
          <w:ilvl w:val="0"/>
          <w:numId w:val="6"/>
        </w:numPr>
        <w:rPr>
          <w:rStyle w:val="StyleLucidaConsole10pt"/>
        </w:rPr>
      </w:pPr>
      <w:r>
        <w:rPr>
          <w:rStyle w:val="StyleLucidaConsole10pt"/>
        </w:rPr>
        <w:t>#include &lt;iostream&gt;</w:t>
      </w:r>
    </w:p>
    <w:p w:rsidR="00EF3EAB" w:rsidRDefault="00EF3EAB" w:rsidP="006B17A2">
      <w:pPr>
        <w:numPr>
          <w:ilvl w:val="0"/>
          <w:numId w:val="6"/>
        </w:numPr>
        <w:rPr>
          <w:rStyle w:val="StyleLucidaConsole10pt"/>
        </w:rPr>
      </w:pPr>
      <w:r>
        <w:rPr>
          <w:rStyle w:val="StyleLucidaConsole10pt"/>
        </w:rPr>
        <w:t>int main()</w:t>
      </w:r>
    </w:p>
    <w:p w:rsidR="00EF3EAB" w:rsidRDefault="00EF3EAB" w:rsidP="006B17A2">
      <w:pPr>
        <w:numPr>
          <w:ilvl w:val="0"/>
          <w:numId w:val="6"/>
        </w:numPr>
        <w:rPr>
          <w:rStyle w:val="StyleLucidaConsole10pt"/>
        </w:rPr>
      </w:pPr>
      <w:r>
        <w:rPr>
          <w:rStyle w:val="StyleLucidaConsole10pt"/>
        </w:rPr>
        <w:t>// first string entered by user</w:t>
      </w:r>
    </w:p>
    <w:p w:rsidR="00EF3EAB" w:rsidRDefault="00EF3EAB" w:rsidP="006B17A2">
      <w:pPr>
        <w:rPr>
          <w:b/>
          <w:sz w:val="20"/>
        </w:rPr>
      </w:pPr>
      <w:r>
        <w:rPr>
          <w:rFonts w:ascii="Times" w:hAnsi="Times"/>
          <w:b/>
          <w:sz w:val="20"/>
        </w:rPr>
        <w:t xml:space="preserve">ANS: a. </w:t>
      </w:r>
      <w:r>
        <w:rPr>
          <w:rFonts w:ascii="Lucida Console" w:hAnsi="Lucida Console"/>
          <w:b/>
          <w:sz w:val="20"/>
        </w:rPr>
        <w:t>int total;</w:t>
      </w:r>
    </w:p>
    <w:p w:rsidR="00EF3EAB" w:rsidRDefault="00EF3EAB" w:rsidP="006B17A2">
      <w:pPr>
        <w:rPr>
          <w:rStyle w:val="StyleTimes10pt"/>
        </w:rPr>
      </w:pPr>
    </w:p>
    <w:p w:rsidR="00EF3EAB" w:rsidRDefault="00EF3EAB" w:rsidP="006B17A2">
      <w:pPr>
        <w:outlineLvl w:val="0"/>
        <w:rPr>
          <w:rStyle w:val="StyleTimes10pt"/>
        </w:rPr>
      </w:pPr>
      <w:r>
        <w:rPr>
          <w:rStyle w:val="StyleTimes10pt"/>
        </w:rPr>
        <w:t>7: The ________ object enables a program to read data from the user.</w:t>
      </w:r>
    </w:p>
    <w:p w:rsidR="00EF3EAB" w:rsidRDefault="00EF3EAB" w:rsidP="006B17A2">
      <w:pPr>
        <w:numPr>
          <w:ilvl w:val="0"/>
          <w:numId w:val="7"/>
        </w:numPr>
        <w:outlineLvl w:val="0"/>
        <w:rPr>
          <w:rStyle w:val="StyleTimes10pt"/>
        </w:rPr>
      </w:pPr>
      <w:r>
        <w:rPr>
          <w:rStyle w:val="StyleLucidaConsole10pt"/>
        </w:rPr>
        <w:t>std::cout</w:t>
      </w:r>
      <w:r>
        <w:rPr>
          <w:rStyle w:val="StyleTimes10pt"/>
        </w:rPr>
        <w:t>.</w:t>
      </w:r>
    </w:p>
    <w:p w:rsidR="00EF3EAB" w:rsidRDefault="00EF3EAB" w:rsidP="006B17A2">
      <w:pPr>
        <w:numPr>
          <w:ilvl w:val="0"/>
          <w:numId w:val="7"/>
        </w:numPr>
        <w:outlineLvl w:val="0"/>
        <w:rPr>
          <w:rStyle w:val="StyleTimes10pt"/>
        </w:rPr>
      </w:pPr>
      <w:r>
        <w:rPr>
          <w:rStyle w:val="StyleLucidaConsole10pt"/>
        </w:rPr>
        <w:t>std::cin</w:t>
      </w:r>
      <w:r>
        <w:rPr>
          <w:rStyle w:val="StyleTimes10pt"/>
        </w:rPr>
        <w:t>.</w:t>
      </w:r>
    </w:p>
    <w:p w:rsidR="00EF3EAB" w:rsidRDefault="00EF3EAB" w:rsidP="006B17A2">
      <w:pPr>
        <w:numPr>
          <w:ilvl w:val="0"/>
          <w:numId w:val="7"/>
        </w:numPr>
        <w:outlineLvl w:val="0"/>
        <w:rPr>
          <w:rStyle w:val="StyleTimes10pt"/>
        </w:rPr>
      </w:pPr>
      <w:r>
        <w:rPr>
          <w:rStyle w:val="StyleLucidaConsole10pt"/>
        </w:rPr>
        <w:t>std::cread</w:t>
      </w:r>
      <w:r>
        <w:rPr>
          <w:rStyle w:val="StyleTimes10pt"/>
        </w:rPr>
        <w:t>.</w:t>
      </w:r>
    </w:p>
    <w:p w:rsidR="00EF3EAB" w:rsidRDefault="00EF3EAB" w:rsidP="006B17A2">
      <w:pPr>
        <w:numPr>
          <w:ilvl w:val="0"/>
          <w:numId w:val="7"/>
        </w:numPr>
        <w:outlineLvl w:val="0"/>
        <w:rPr>
          <w:rStyle w:val="StyleTimes10pt"/>
        </w:rPr>
      </w:pPr>
      <w:r>
        <w:rPr>
          <w:rStyle w:val="StyleLucidaConsole10pt"/>
        </w:rPr>
        <w:t>std::cg</w:t>
      </w:r>
      <w:smartTag w:uri="urn:schemas-microsoft-com:office:smarttags" w:element="PersonName">
        <w:r>
          <w:rPr>
            <w:rStyle w:val="StyleLucidaConsole10pt"/>
          </w:rPr>
          <w:t>et</w:t>
        </w:r>
      </w:smartTag>
      <w:r>
        <w:rPr>
          <w:rStyle w:val="StyleTimes10pt"/>
        </w:rPr>
        <w:t>.</w:t>
      </w:r>
    </w:p>
    <w:p w:rsidR="00EF3EAB" w:rsidRDefault="00EF3EAB" w:rsidP="006B17A2">
      <w:pPr>
        <w:outlineLvl w:val="0"/>
        <w:rPr>
          <w:rFonts w:ascii="Times" w:hAnsi="Times"/>
          <w:b/>
          <w:sz w:val="20"/>
        </w:rPr>
      </w:pPr>
      <w:r>
        <w:rPr>
          <w:rFonts w:ascii="Times" w:hAnsi="Times"/>
          <w:b/>
          <w:sz w:val="20"/>
        </w:rPr>
        <w:t xml:space="preserve">ANS:b. </w:t>
      </w:r>
      <w:r>
        <w:rPr>
          <w:rFonts w:ascii="Lucida Console" w:hAnsi="Lucida Console"/>
          <w:b/>
          <w:sz w:val="20"/>
        </w:rPr>
        <w:t>std::cin</w:t>
      </w:r>
      <w:r>
        <w:rPr>
          <w:rFonts w:ascii="Times" w:hAnsi="Times"/>
          <w:b/>
          <w:sz w:val="20"/>
        </w:rPr>
        <w:t>.</w:t>
      </w:r>
    </w:p>
    <w:p w:rsidR="00EF3EAB" w:rsidRDefault="00EF3EAB"/>
    <w:p w:rsidR="00EF3EAB" w:rsidRDefault="00EF3EAB" w:rsidP="006B17A2">
      <w:pPr>
        <w:outlineLvl w:val="0"/>
        <w:rPr>
          <w:rStyle w:val="StyleTimes10pt"/>
        </w:rPr>
      </w:pPr>
      <w:r>
        <w:rPr>
          <w:rStyle w:val="StyleTimes10pt"/>
        </w:rPr>
        <w:t>8: What will be the output after the fo</w:t>
      </w:r>
      <w:smartTag w:uri="urn:schemas-microsoft-com:office:smarttags" w:element="PersonName">
        <w:r>
          <w:rPr>
            <w:rStyle w:val="StyleTimes10pt"/>
          </w:rPr>
          <w:t>llo</w:t>
        </w:r>
      </w:smartTag>
      <w:r>
        <w:rPr>
          <w:rStyle w:val="StyleTimes10pt"/>
        </w:rPr>
        <w:t>wing C++ statements have been executed?</w:t>
      </w:r>
    </w:p>
    <w:p w:rsidR="00EF3EAB" w:rsidRDefault="00EF3EAB" w:rsidP="006B17A2">
      <w:pPr>
        <w:outlineLvl w:val="0"/>
        <w:rPr>
          <w:rStyle w:val="StyleTimes10pt"/>
        </w:rPr>
      </w:pPr>
    </w:p>
    <w:p w:rsidR="00EF3EAB" w:rsidRDefault="00EF3EAB" w:rsidP="006B17A2">
      <w:pPr>
        <w:ind w:firstLine="720"/>
        <w:rPr>
          <w:rStyle w:val="CDT"/>
          <w:rFonts w:ascii="Lucida Console" w:hAnsi="Lucida Console"/>
          <w:b w:val="0"/>
        </w:rPr>
      </w:pPr>
      <w:r>
        <w:rPr>
          <w:rStyle w:val="CDT"/>
          <w:rFonts w:ascii="Lucida Console" w:hAnsi="Lucida Console"/>
          <w:b w:val="0"/>
        </w:rPr>
        <w:t>int a, b, c, d;</w:t>
      </w:r>
    </w:p>
    <w:p w:rsidR="00EF3EAB" w:rsidRDefault="00EF3EAB" w:rsidP="006B17A2">
      <w:pPr>
        <w:rPr>
          <w:rStyle w:val="StyleCDTLucidaConsoleNotBold"/>
        </w:rPr>
      </w:pPr>
      <w:r>
        <w:rPr>
          <w:rStyle w:val="StyleCDTLucidaConsoleNotBold"/>
        </w:rPr>
        <w:tab/>
        <w:t>a = 4;</w:t>
      </w:r>
    </w:p>
    <w:p w:rsidR="00EF3EAB" w:rsidRDefault="00EF3EAB" w:rsidP="006B17A2">
      <w:pPr>
        <w:rPr>
          <w:rStyle w:val="StyleCDTLucidaConsoleNotBold"/>
        </w:rPr>
      </w:pPr>
      <w:r>
        <w:rPr>
          <w:rStyle w:val="StyleCDTLucidaConsoleNotBold"/>
        </w:rPr>
        <w:tab/>
        <w:t>b = 12;</w:t>
      </w:r>
    </w:p>
    <w:p w:rsidR="00EF3EAB" w:rsidRDefault="00EF3EAB" w:rsidP="006B17A2">
      <w:pPr>
        <w:rPr>
          <w:rStyle w:val="StyleCDTLucidaConsoleNotBold"/>
        </w:rPr>
      </w:pPr>
      <w:r>
        <w:rPr>
          <w:rStyle w:val="StyleCDTLucidaConsoleNotBold"/>
        </w:rPr>
        <w:tab/>
        <w:t>c = 37;</w:t>
      </w:r>
    </w:p>
    <w:p w:rsidR="00EF3EAB" w:rsidRDefault="00EF3EAB" w:rsidP="006B17A2">
      <w:pPr>
        <w:rPr>
          <w:rStyle w:val="StyleCDTLucidaConsoleNotBold"/>
        </w:rPr>
      </w:pPr>
      <w:r>
        <w:rPr>
          <w:rStyle w:val="StyleCDTLucidaConsoleNotBold"/>
        </w:rPr>
        <w:tab/>
        <w:t>d = 51;</w:t>
      </w:r>
    </w:p>
    <w:p w:rsidR="00EF3EAB" w:rsidRDefault="00EF3EAB" w:rsidP="006B17A2"/>
    <w:p w:rsidR="00EF3EAB" w:rsidRDefault="00EF3EAB" w:rsidP="006B17A2">
      <w:pPr>
        <w:rPr>
          <w:rStyle w:val="StyleCDTLucidaConsoleNotBold"/>
        </w:rPr>
      </w:pPr>
      <w:r>
        <w:rPr>
          <w:rStyle w:val="StyleCDTLucidaConsoleNotBold"/>
        </w:rPr>
        <w:tab/>
        <w:t xml:space="preserve">if ( a &lt; b ) </w:t>
      </w:r>
    </w:p>
    <w:p w:rsidR="00EF3EAB" w:rsidRDefault="00EF3EAB" w:rsidP="006B17A2">
      <w:pPr>
        <w:rPr>
          <w:rStyle w:val="StyleCDTLucidaConsoleNotBold"/>
        </w:rPr>
      </w:pPr>
      <w:r>
        <w:rPr>
          <w:rStyle w:val="StyleCDTLucidaConsoleNotBold"/>
        </w:rPr>
        <w:tab/>
        <w:t xml:space="preserve">   cout &lt;&lt; "a &lt; b" &lt;&lt; endl;</w:t>
      </w:r>
    </w:p>
    <w:p w:rsidR="00EF3EAB" w:rsidRDefault="00EF3EAB" w:rsidP="006B17A2"/>
    <w:p w:rsidR="00EF3EAB" w:rsidRDefault="00EF3EAB" w:rsidP="006B17A2">
      <w:pPr>
        <w:rPr>
          <w:rStyle w:val="StyleCDTLucidaConsoleNotBold"/>
        </w:rPr>
      </w:pPr>
      <w:r>
        <w:rPr>
          <w:rStyle w:val="StyleCDTLucidaConsoleNotBold"/>
        </w:rPr>
        <w:tab/>
        <w:t xml:space="preserve">if ( a &gt; b ) </w:t>
      </w:r>
    </w:p>
    <w:p w:rsidR="00EF3EAB" w:rsidRDefault="00EF3EAB" w:rsidP="006B17A2">
      <w:pPr>
        <w:rPr>
          <w:rStyle w:val="StyleCDTLucidaConsoleNotBold"/>
        </w:rPr>
      </w:pPr>
      <w:r>
        <w:rPr>
          <w:rStyle w:val="StyleCDTLucidaConsoleNotBold"/>
        </w:rPr>
        <w:tab/>
        <w:t xml:space="preserve">   cout &lt;&lt; "a &gt; b" &lt;&lt; endl;</w:t>
      </w:r>
    </w:p>
    <w:p w:rsidR="00EF3EAB" w:rsidRDefault="00EF3EAB" w:rsidP="006B17A2"/>
    <w:p w:rsidR="00EF3EAB" w:rsidRDefault="00EF3EAB" w:rsidP="006B17A2">
      <w:pPr>
        <w:rPr>
          <w:rStyle w:val="StyleCDTLucidaConsoleNotBold"/>
        </w:rPr>
      </w:pPr>
      <w:r>
        <w:rPr>
          <w:rStyle w:val="StyleCDTLucidaConsoleNotBold"/>
        </w:rPr>
        <w:tab/>
        <w:t xml:space="preserve">if ( d &lt;= c ) </w:t>
      </w:r>
    </w:p>
    <w:p w:rsidR="00EF3EAB" w:rsidRDefault="00EF3EAB" w:rsidP="006B17A2">
      <w:pPr>
        <w:rPr>
          <w:rStyle w:val="StyleCDTLucidaConsoleNotBold"/>
        </w:rPr>
      </w:pPr>
      <w:r>
        <w:rPr>
          <w:rStyle w:val="StyleCDTLucidaConsoleNotBold"/>
        </w:rPr>
        <w:tab/>
        <w:t xml:space="preserve">   cout &lt;&lt; "d &lt;= c" &lt;&lt; endl;</w:t>
      </w:r>
    </w:p>
    <w:p w:rsidR="00EF3EAB" w:rsidRDefault="00EF3EAB" w:rsidP="006B17A2"/>
    <w:p w:rsidR="00EF3EAB" w:rsidRDefault="00EF3EAB" w:rsidP="006B17A2">
      <w:pPr>
        <w:rPr>
          <w:rStyle w:val="StyleCDTLucidaConsoleNotBold"/>
        </w:rPr>
      </w:pPr>
      <w:r>
        <w:rPr>
          <w:rStyle w:val="StyleCDTLucidaConsoleNotBold"/>
        </w:rPr>
        <w:tab/>
        <w:t xml:space="preserve">if ( c != d ) </w:t>
      </w:r>
    </w:p>
    <w:p w:rsidR="00EF3EAB" w:rsidRDefault="00EF3EAB" w:rsidP="006B17A2">
      <w:pPr>
        <w:rPr>
          <w:rStyle w:val="StyleCDTLucidaConsoleNotBold"/>
        </w:rPr>
      </w:pPr>
      <w:r>
        <w:rPr>
          <w:rStyle w:val="StyleCDTLucidaConsoleNotBold"/>
        </w:rPr>
        <w:tab/>
        <w:t xml:space="preserve">   cout &lt;&lt; "c != d" &lt;&lt; endl;</w:t>
      </w:r>
    </w:p>
    <w:p w:rsidR="00EF3EAB" w:rsidRDefault="00EF3EAB" w:rsidP="006B17A2">
      <w:pPr>
        <w:rPr>
          <w:rStyle w:val="CDT"/>
        </w:rPr>
      </w:pPr>
      <w:r>
        <w:rPr>
          <w:rStyle w:val="CDT"/>
        </w:rPr>
        <w:t xml:space="preserve">      </w:t>
      </w:r>
    </w:p>
    <w:p w:rsidR="00EF3EAB" w:rsidRDefault="00EF3EAB" w:rsidP="006B17A2">
      <w:pPr>
        <w:numPr>
          <w:ilvl w:val="0"/>
          <w:numId w:val="8"/>
        </w:numPr>
        <w:rPr>
          <w:rStyle w:val="StyleCDTLucidaConsoleNotBold"/>
        </w:rPr>
      </w:pPr>
      <w:r>
        <w:rPr>
          <w:rStyle w:val="StyleCDTLucidaConsoleNotBold"/>
        </w:rPr>
        <w:t>a &lt; b</w:t>
      </w:r>
      <w:r>
        <w:rPr>
          <w:rStyle w:val="CDT"/>
          <w:b w:val="0"/>
        </w:rPr>
        <w:br/>
      </w:r>
      <w:r>
        <w:rPr>
          <w:rStyle w:val="StyleCDTLucidaConsoleNotBold"/>
        </w:rPr>
        <w:t>c != d</w:t>
      </w:r>
    </w:p>
    <w:p w:rsidR="00EF3EAB" w:rsidRDefault="00EF3EAB" w:rsidP="006B17A2">
      <w:pPr>
        <w:numPr>
          <w:ilvl w:val="0"/>
          <w:numId w:val="8"/>
        </w:numPr>
        <w:rPr>
          <w:rStyle w:val="StyleCDTLucidaConsoleNotBold"/>
        </w:rPr>
      </w:pPr>
      <w:r>
        <w:rPr>
          <w:rStyle w:val="StyleCDTLucidaConsoleNotBold"/>
        </w:rPr>
        <w:t>a &lt; b</w:t>
      </w:r>
      <w:r>
        <w:rPr>
          <w:rStyle w:val="StyleCDTLucidaConsoleNotBold"/>
        </w:rPr>
        <w:br/>
        <w:t xml:space="preserve">d &lt;= c </w:t>
      </w:r>
      <w:r>
        <w:rPr>
          <w:rStyle w:val="StyleCDTLucidaConsoleNotBold"/>
        </w:rPr>
        <w:br/>
        <w:t xml:space="preserve">c != d </w:t>
      </w:r>
    </w:p>
    <w:p w:rsidR="00EF3EAB" w:rsidRDefault="00EF3EAB" w:rsidP="006B17A2">
      <w:pPr>
        <w:numPr>
          <w:ilvl w:val="0"/>
          <w:numId w:val="8"/>
        </w:numPr>
        <w:rPr>
          <w:rStyle w:val="StyleCDTLucidaConsoleNotBold"/>
        </w:rPr>
      </w:pPr>
      <w:r>
        <w:rPr>
          <w:rStyle w:val="StyleCDTLucidaConsoleNotBold"/>
        </w:rPr>
        <w:t>a &gt; b</w:t>
      </w:r>
      <w:r>
        <w:rPr>
          <w:rStyle w:val="CDT"/>
          <w:b w:val="0"/>
        </w:rPr>
        <w:t xml:space="preserve"> </w:t>
      </w:r>
      <w:r>
        <w:rPr>
          <w:rStyle w:val="CDT"/>
          <w:b w:val="0"/>
        </w:rPr>
        <w:br/>
      </w:r>
      <w:r>
        <w:rPr>
          <w:rStyle w:val="StyleCDTLucidaConsoleNotBold"/>
        </w:rPr>
        <w:t>c != d</w:t>
      </w:r>
    </w:p>
    <w:p w:rsidR="00EF3EAB" w:rsidRDefault="00EF3EAB" w:rsidP="006B17A2">
      <w:pPr>
        <w:numPr>
          <w:ilvl w:val="0"/>
          <w:numId w:val="8"/>
        </w:numPr>
        <w:rPr>
          <w:rStyle w:val="StyleCDTLucidaConsoleNotBold"/>
        </w:rPr>
      </w:pPr>
      <w:r>
        <w:rPr>
          <w:rStyle w:val="StyleCDTLucidaConsoleNotBold"/>
        </w:rPr>
        <w:t>a &lt; b</w:t>
      </w:r>
      <w:r>
        <w:rPr>
          <w:rStyle w:val="CDT"/>
          <w:b w:val="0"/>
        </w:rPr>
        <w:br/>
      </w:r>
      <w:r>
        <w:rPr>
          <w:rStyle w:val="StyleCDTLucidaConsoleNotBold"/>
        </w:rPr>
        <w:t>c &lt; d</w:t>
      </w:r>
      <w:r>
        <w:rPr>
          <w:rStyle w:val="CDT"/>
          <w:b w:val="0"/>
        </w:rPr>
        <w:t xml:space="preserve"> </w:t>
      </w:r>
      <w:r>
        <w:rPr>
          <w:rStyle w:val="CDT"/>
          <w:b w:val="0"/>
        </w:rPr>
        <w:br/>
      </w:r>
      <w:r>
        <w:rPr>
          <w:rStyle w:val="StyleCDTLucidaConsoleNotBold"/>
        </w:rPr>
        <w:t>a != b</w:t>
      </w:r>
    </w:p>
    <w:p w:rsidR="00EF3EAB" w:rsidRDefault="00EF3EAB" w:rsidP="006B17A2">
      <w:pPr>
        <w:rPr>
          <w:rStyle w:val="CDT"/>
        </w:rPr>
      </w:pPr>
      <w:r>
        <w:rPr>
          <w:rFonts w:ascii="Times" w:hAnsi="Times"/>
          <w:b/>
          <w:sz w:val="20"/>
        </w:rPr>
        <w:t>ANS: a.</w:t>
      </w:r>
      <w:r>
        <w:rPr>
          <w:rStyle w:val="CDT"/>
        </w:rPr>
        <w:t xml:space="preserve"> </w:t>
      </w:r>
      <w:r>
        <w:rPr>
          <w:rStyle w:val="CDT"/>
          <w:rFonts w:ascii="Lucida Console" w:hAnsi="Lucida Console"/>
        </w:rPr>
        <w:t>a &lt; b</w:t>
      </w:r>
    </w:p>
    <w:p w:rsidR="00EF3EAB" w:rsidRDefault="00EF3EAB" w:rsidP="006B17A2">
      <w:pPr>
        <w:ind w:firstLine="720"/>
        <w:rPr>
          <w:rStyle w:val="CDT"/>
          <w:rFonts w:ascii="Lucida Console" w:hAnsi="Lucida Console"/>
        </w:rPr>
      </w:pPr>
      <w:r>
        <w:rPr>
          <w:rStyle w:val="CDT"/>
          <w:rFonts w:ascii="Lucida Console" w:hAnsi="Lucida Console"/>
        </w:rPr>
        <w:t>c != d</w:t>
      </w:r>
    </w:p>
    <w:p w:rsidR="00EF3EAB" w:rsidRDefault="00EF3EAB"/>
    <w:p w:rsidR="00EF3EAB" w:rsidRDefault="00EF3EAB" w:rsidP="006B17A2">
      <w:pPr>
        <w:outlineLvl w:val="0"/>
        <w:rPr>
          <w:rStyle w:val="StyleTimes10pt"/>
        </w:rPr>
      </w:pPr>
      <w:r>
        <w:rPr>
          <w:rStyle w:val="StyleTimes10pt"/>
        </w:rPr>
        <w:t>9: Which of the fo</w:t>
      </w:r>
      <w:smartTag w:uri="urn:schemas-microsoft-com:office:smarttags" w:element="PersonName">
        <w:r>
          <w:rPr>
            <w:rStyle w:val="StyleTimes10pt"/>
          </w:rPr>
          <w:t>llo</w:t>
        </w:r>
      </w:smartTag>
      <w:r>
        <w:rPr>
          <w:rStyle w:val="StyleTimes10pt"/>
        </w:rPr>
        <w:t xml:space="preserve">wing </w:t>
      </w:r>
      <w:r>
        <w:rPr>
          <w:rFonts w:ascii="Times" w:hAnsi="Times"/>
          <w:i/>
          <w:sz w:val="20"/>
        </w:rPr>
        <w:t>is</w:t>
      </w:r>
      <w:r>
        <w:rPr>
          <w:rStyle w:val="StyleTimes10pt"/>
        </w:rPr>
        <w:t xml:space="preserve"> a compilation error?</w:t>
      </w:r>
    </w:p>
    <w:p w:rsidR="00EF3EAB" w:rsidRDefault="00EF3EAB" w:rsidP="006B17A2">
      <w:pPr>
        <w:numPr>
          <w:ilvl w:val="0"/>
          <w:numId w:val="9"/>
        </w:numPr>
        <w:rPr>
          <w:rStyle w:val="StyleTimes10pt"/>
        </w:rPr>
      </w:pPr>
      <w:r>
        <w:rPr>
          <w:rStyle w:val="StyleTimes10pt"/>
        </w:rPr>
        <w:t>Neglecting to declare a local variable in a function before it is used.</w:t>
      </w:r>
    </w:p>
    <w:p w:rsidR="00EF3EAB" w:rsidRDefault="00EF3EAB" w:rsidP="006B17A2">
      <w:pPr>
        <w:numPr>
          <w:ilvl w:val="0"/>
          <w:numId w:val="9"/>
        </w:numPr>
        <w:rPr>
          <w:rStyle w:val="StyleTimes10pt"/>
        </w:rPr>
      </w:pPr>
      <w:r>
        <w:rPr>
          <w:rStyle w:val="StyleTimes10pt"/>
        </w:rPr>
        <w:t xml:space="preserve">Using a triple equals sign instead of a double equals sign in the condition of an </w:t>
      </w:r>
      <w:r>
        <w:rPr>
          <w:rStyle w:val="StyleCDTLucidaConsoleNotBold"/>
        </w:rPr>
        <w:t>if</w:t>
      </w:r>
      <w:r>
        <w:rPr>
          <w:rStyle w:val="StyleTimes10pt"/>
        </w:rPr>
        <w:t xml:space="preserve"> statement.</w:t>
      </w:r>
    </w:p>
    <w:p w:rsidR="00EF3EAB" w:rsidRDefault="00EF3EAB" w:rsidP="006B17A2">
      <w:pPr>
        <w:numPr>
          <w:ilvl w:val="0"/>
          <w:numId w:val="9"/>
        </w:numPr>
        <w:rPr>
          <w:rStyle w:val="StyleTimes10pt"/>
        </w:rPr>
      </w:pPr>
      <w:r>
        <w:rPr>
          <w:rStyle w:val="StyleTimes10pt"/>
        </w:rPr>
        <w:t xml:space="preserve">Omitting the left and right parentheses for the condition of an </w:t>
      </w:r>
      <w:r>
        <w:rPr>
          <w:rStyle w:val="StyleCDTLucidaConsoleNotBold"/>
        </w:rPr>
        <w:t>if</w:t>
      </w:r>
      <w:r>
        <w:rPr>
          <w:rStyle w:val="StyleTimes10pt"/>
        </w:rPr>
        <w:t xml:space="preserve"> statement.</w:t>
      </w:r>
    </w:p>
    <w:p w:rsidR="00EF3EAB" w:rsidRDefault="00EF3EAB" w:rsidP="006B17A2">
      <w:pPr>
        <w:numPr>
          <w:ilvl w:val="0"/>
          <w:numId w:val="9"/>
        </w:numPr>
        <w:rPr>
          <w:rStyle w:val="StyleTimes10pt"/>
        </w:rPr>
      </w:pPr>
      <w:r>
        <w:rPr>
          <w:rStyle w:val="StyleTimes10pt"/>
        </w:rPr>
        <w:t>All of the above.</w:t>
      </w:r>
    </w:p>
    <w:p w:rsidR="00EF3EAB" w:rsidRDefault="00EF3EAB" w:rsidP="006B17A2">
      <w:pPr>
        <w:rPr>
          <w:rFonts w:ascii="Times" w:hAnsi="Times"/>
          <w:b/>
          <w:sz w:val="20"/>
        </w:rPr>
      </w:pPr>
      <w:r>
        <w:rPr>
          <w:rFonts w:ascii="Times" w:hAnsi="Times"/>
          <w:b/>
          <w:sz w:val="20"/>
        </w:rPr>
        <w:t>ANS: d. All of the above.</w:t>
      </w:r>
    </w:p>
    <w:p w:rsidR="00EF3EAB" w:rsidRDefault="00EF3EAB"/>
    <w:p w:rsidR="00EF3EAB" w:rsidRDefault="00EF3EAB" w:rsidP="006B17A2">
      <w:pPr>
        <w:rPr>
          <w:rStyle w:val="basetext"/>
          <w:b/>
        </w:rPr>
      </w:pPr>
      <w:r>
        <w:rPr>
          <w:rStyle w:val="basetext"/>
          <w:b/>
        </w:rPr>
        <w:t>Section 3.2 Defining a Class with a Member Function</w:t>
      </w:r>
    </w:p>
    <w:p w:rsidR="00EF3EAB" w:rsidRDefault="00EF3EAB" w:rsidP="006B17A2">
      <w:pPr>
        <w:rPr>
          <w:rStyle w:val="basetext"/>
        </w:rPr>
      </w:pPr>
    </w:p>
    <w:p w:rsidR="00EF3EAB" w:rsidRDefault="00EF3EAB" w:rsidP="006B17A2">
      <w:pPr>
        <w:outlineLvl w:val="0"/>
        <w:rPr>
          <w:rStyle w:val="basetext"/>
        </w:rPr>
      </w:pPr>
      <w:r>
        <w:rPr>
          <w:rStyle w:val="basetext"/>
        </w:rPr>
        <w:t xml:space="preserve">10: C++ functions other than </w:t>
      </w:r>
      <w:r>
        <w:rPr>
          <w:rStyle w:val="CDT"/>
        </w:rPr>
        <w:t>main</w:t>
      </w:r>
      <w:r>
        <w:rPr>
          <w:rStyle w:val="basetext"/>
        </w:rPr>
        <w:t xml:space="preserve"> are executed:</w:t>
      </w:r>
    </w:p>
    <w:p w:rsidR="00EF3EAB" w:rsidRDefault="00EF3EAB" w:rsidP="006B17A2">
      <w:pPr>
        <w:numPr>
          <w:ilvl w:val="0"/>
          <w:numId w:val="10"/>
        </w:numPr>
        <w:rPr>
          <w:rStyle w:val="basetext"/>
        </w:rPr>
      </w:pPr>
      <w:r>
        <w:rPr>
          <w:rStyle w:val="basetext"/>
        </w:rPr>
        <w:t xml:space="preserve">Before </w:t>
      </w:r>
      <w:r>
        <w:rPr>
          <w:rStyle w:val="CDT"/>
        </w:rPr>
        <w:t>main</w:t>
      </w:r>
      <w:r>
        <w:rPr>
          <w:rStyle w:val="basetext"/>
        </w:rPr>
        <w:t xml:space="preserve"> executes.</w:t>
      </w:r>
    </w:p>
    <w:p w:rsidR="00EF3EAB" w:rsidRDefault="00EF3EAB" w:rsidP="006B17A2">
      <w:pPr>
        <w:numPr>
          <w:ilvl w:val="0"/>
          <w:numId w:val="10"/>
        </w:numPr>
        <w:rPr>
          <w:rStyle w:val="basetext"/>
        </w:rPr>
      </w:pPr>
      <w:r>
        <w:rPr>
          <w:rStyle w:val="basetext"/>
        </w:rPr>
        <w:t xml:space="preserve">After </w:t>
      </w:r>
      <w:r>
        <w:rPr>
          <w:rStyle w:val="CDT"/>
        </w:rPr>
        <w:t>main</w:t>
      </w:r>
      <w:r>
        <w:rPr>
          <w:rStyle w:val="basetext"/>
        </w:rPr>
        <w:t xml:space="preserve"> compl</w:t>
      </w:r>
      <w:smartTag w:uri="urn:schemas-microsoft-com:office:smarttags" w:element="PersonName">
        <w:r>
          <w:rPr>
            <w:rStyle w:val="basetext"/>
          </w:rPr>
          <w:t>et</w:t>
        </w:r>
      </w:smartTag>
      <w:r>
        <w:rPr>
          <w:rStyle w:val="basetext"/>
        </w:rPr>
        <w:t>es execution.</w:t>
      </w:r>
    </w:p>
    <w:p w:rsidR="00EF3EAB" w:rsidRDefault="00EF3EAB" w:rsidP="006B17A2">
      <w:pPr>
        <w:numPr>
          <w:ilvl w:val="0"/>
          <w:numId w:val="10"/>
        </w:numPr>
        <w:rPr>
          <w:rStyle w:val="basetext"/>
        </w:rPr>
      </w:pPr>
      <w:r>
        <w:rPr>
          <w:rStyle w:val="basetext"/>
        </w:rPr>
        <w:t>When they are explicitly called by another function.</w:t>
      </w:r>
    </w:p>
    <w:p w:rsidR="00EF3EAB" w:rsidRDefault="00EF3EAB" w:rsidP="006B17A2">
      <w:pPr>
        <w:numPr>
          <w:ilvl w:val="0"/>
          <w:numId w:val="10"/>
        </w:numPr>
        <w:rPr>
          <w:rStyle w:val="basetext"/>
        </w:rPr>
      </w:pPr>
      <w:r>
        <w:rPr>
          <w:rStyle w:val="basetext"/>
        </w:rPr>
        <w:t>Never.</w:t>
      </w:r>
    </w:p>
    <w:p w:rsidR="00EF3EAB" w:rsidRDefault="00EF3EAB" w:rsidP="006B17A2">
      <w:pPr>
        <w:rPr>
          <w:rStyle w:val="basetext"/>
          <w:b/>
        </w:rPr>
      </w:pPr>
      <w:r>
        <w:rPr>
          <w:rStyle w:val="basetext"/>
          <w:b/>
        </w:rPr>
        <w:t>ANS c. When they are explicitly called by another function.</w:t>
      </w:r>
    </w:p>
    <w:p w:rsidR="00EF3EAB" w:rsidRDefault="00EF3EAB" w:rsidP="006B17A2">
      <w:pPr>
        <w:outlineLvl w:val="0"/>
        <w:rPr>
          <w:rStyle w:val="basetext"/>
        </w:rPr>
      </w:pPr>
    </w:p>
    <w:p w:rsidR="00EF3EAB" w:rsidRDefault="00EF3EAB" w:rsidP="006B17A2">
      <w:pPr>
        <w:outlineLvl w:val="0"/>
        <w:rPr>
          <w:rStyle w:val="basetext"/>
        </w:rPr>
      </w:pPr>
      <w:r>
        <w:rPr>
          <w:rStyle w:val="basetext"/>
        </w:rPr>
        <w:t xml:space="preserve">11: Function headers contain </w:t>
      </w:r>
      <w:r>
        <w:rPr>
          <w:rStyle w:val="basetext"/>
          <w:i/>
        </w:rPr>
        <w:t>all</w:t>
      </w:r>
      <w:r>
        <w:rPr>
          <w:rStyle w:val="basetext"/>
        </w:rPr>
        <w:t xml:space="preserve"> of the fo</w:t>
      </w:r>
      <w:smartTag w:uri="urn:schemas-microsoft-com:office:smarttags" w:element="PersonName">
        <w:r>
          <w:rPr>
            <w:rStyle w:val="basetext"/>
          </w:rPr>
          <w:t>llo</w:t>
        </w:r>
      </w:smartTag>
      <w:r>
        <w:rPr>
          <w:rStyle w:val="basetext"/>
        </w:rPr>
        <w:t xml:space="preserve">wing </w:t>
      </w:r>
      <w:r>
        <w:rPr>
          <w:rStyle w:val="basetext"/>
          <w:i/>
        </w:rPr>
        <w:t>except</w:t>
      </w:r>
      <w:r>
        <w:rPr>
          <w:rStyle w:val="basetext"/>
        </w:rPr>
        <w:t xml:space="preserve">: </w:t>
      </w:r>
    </w:p>
    <w:p w:rsidR="00EF3EAB" w:rsidRDefault="00EF3EAB" w:rsidP="006B17A2">
      <w:pPr>
        <w:numPr>
          <w:ilvl w:val="0"/>
          <w:numId w:val="11"/>
        </w:numPr>
        <w:rPr>
          <w:rStyle w:val="basetext"/>
        </w:rPr>
      </w:pPr>
      <w:r>
        <w:rPr>
          <w:rStyle w:val="basetext"/>
        </w:rPr>
        <w:t xml:space="preserve"> Parentheses.</w:t>
      </w:r>
    </w:p>
    <w:p w:rsidR="00EF3EAB" w:rsidRDefault="00EF3EAB" w:rsidP="006B17A2">
      <w:pPr>
        <w:numPr>
          <w:ilvl w:val="0"/>
          <w:numId w:val="11"/>
        </w:numPr>
        <w:rPr>
          <w:rStyle w:val="basetext"/>
        </w:rPr>
      </w:pPr>
      <w:r>
        <w:rPr>
          <w:rStyle w:val="basetext"/>
        </w:rPr>
        <w:t xml:space="preserve"> Left brace.</w:t>
      </w:r>
    </w:p>
    <w:p w:rsidR="00EF3EAB" w:rsidRDefault="00EF3EAB" w:rsidP="006B17A2">
      <w:pPr>
        <w:numPr>
          <w:ilvl w:val="0"/>
          <w:numId w:val="11"/>
        </w:numPr>
        <w:rPr>
          <w:rStyle w:val="basetext"/>
        </w:rPr>
      </w:pPr>
      <w:r>
        <w:rPr>
          <w:rStyle w:val="basetext"/>
        </w:rPr>
        <w:t xml:space="preserve"> Name of function.</w:t>
      </w:r>
    </w:p>
    <w:p w:rsidR="00EF3EAB" w:rsidRDefault="00EF3EAB" w:rsidP="006B17A2">
      <w:pPr>
        <w:numPr>
          <w:ilvl w:val="0"/>
          <w:numId w:val="11"/>
        </w:numPr>
        <w:rPr>
          <w:rStyle w:val="basetext"/>
        </w:rPr>
      </w:pPr>
      <w:r>
        <w:rPr>
          <w:rStyle w:val="basetext"/>
        </w:rPr>
        <w:t xml:space="preserve"> R</w:t>
      </w:r>
      <w:smartTag w:uri="urn:schemas-microsoft-com:office:smarttags" w:element="PersonName">
        <w:r>
          <w:rPr>
            <w:rStyle w:val="basetext"/>
          </w:rPr>
          <w:t>et</w:t>
        </w:r>
      </w:smartTag>
      <w:r>
        <w:rPr>
          <w:rStyle w:val="basetext"/>
        </w:rPr>
        <w:t>urn type.</w:t>
      </w:r>
    </w:p>
    <w:p w:rsidR="00EF3EAB" w:rsidRDefault="00EF3EAB" w:rsidP="006B17A2">
      <w:pPr>
        <w:rPr>
          <w:rStyle w:val="basetext"/>
          <w:b/>
        </w:rPr>
      </w:pPr>
      <w:r>
        <w:rPr>
          <w:rStyle w:val="basetext"/>
          <w:b/>
        </w:rPr>
        <w:t>ANS: b. Left brace.</w:t>
      </w:r>
    </w:p>
    <w:p w:rsidR="00EF3EAB" w:rsidRDefault="00EF3EAB" w:rsidP="006B17A2">
      <w:pPr>
        <w:rPr>
          <w:rStyle w:val="basetext"/>
          <w:b/>
        </w:rPr>
      </w:pPr>
    </w:p>
    <w:p w:rsidR="00EF3EAB" w:rsidRDefault="00EF3EAB" w:rsidP="006B17A2">
      <w:pPr>
        <w:outlineLvl w:val="0"/>
        <w:rPr>
          <w:rStyle w:val="basetext"/>
        </w:rPr>
      </w:pPr>
      <w:r>
        <w:rPr>
          <w:rStyle w:val="basetext"/>
        </w:rPr>
        <w:t>12: Calling a member function of an object requires which item?</w:t>
      </w:r>
    </w:p>
    <w:p w:rsidR="00EF3EAB" w:rsidRDefault="00EF3EAB" w:rsidP="006B17A2">
      <w:pPr>
        <w:numPr>
          <w:ilvl w:val="0"/>
          <w:numId w:val="12"/>
        </w:numPr>
        <w:rPr>
          <w:rStyle w:val="basetext"/>
        </w:rPr>
      </w:pPr>
      <w:r>
        <w:rPr>
          <w:rStyle w:val="basetext"/>
        </w:rPr>
        <w:t xml:space="preserve"> The dot operator.</w:t>
      </w:r>
    </w:p>
    <w:p w:rsidR="00EF3EAB" w:rsidRDefault="00EF3EAB" w:rsidP="006B17A2">
      <w:pPr>
        <w:numPr>
          <w:ilvl w:val="0"/>
          <w:numId w:val="12"/>
        </w:numPr>
        <w:rPr>
          <w:rStyle w:val="basetext"/>
        </w:rPr>
      </w:pPr>
      <w:r>
        <w:rPr>
          <w:rStyle w:val="basetext"/>
        </w:rPr>
        <w:t xml:space="preserve"> Open and close braces.</w:t>
      </w:r>
    </w:p>
    <w:p w:rsidR="00EF3EAB" w:rsidRDefault="00EF3EAB" w:rsidP="006B17A2">
      <w:pPr>
        <w:numPr>
          <w:ilvl w:val="0"/>
          <w:numId w:val="12"/>
        </w:numPr>
        <w:rPr>
          <w:rStyle w:val="basetext"/>
        </w:rPr>
      </w:pPr>
      <w:r>
        <w:rPr>
          <w:rStyle w:val="basetext"/>
        </w:rPr>
        <w:t xml:space="preserve"> The class name.</w:t>
      </w:r>
    </w:p>
    <w:p w:rsidR="00EF3EAB" w:rsidRDefault="00EF3EAB" w:rsidP="006B17A2">
      <w:pPr>
        <w:numPr>
          <w:ilvl w:val="0"/>
          <w:numId w:val="12"/>
        </w:numPr>
        <w:rPr>
          <w:rStyle w:val="basetext"/>
        </w:rPr>
      </w:pPr>
      <w:r>
        <w:rPr>
          <w:rStyle w:val="basetext"/>
        </w:rPr>
        <w:t xml:space="preserve"> None of the above.</w:t>
      </w:r>
    </w:p>
    <w:p w:rsidR="00EF3EAB" w:rsidRDefault="00EF3EAB" w:rsidP="006B17A2">
      <w:pPr>
        <w:rPr>
          <w:rStyle w:val="basetext"/>
          <w:b/>
        </w:rPr>
      </w:pPr>
      <w:r>
        <w:rPr>
          <w:rStyle w:val="basetext"/>
          <w:b/>
        </w:rPr>
        <w:t>ANS a. The dot operator.</w:t>
      </w:r>
    </w:p>
    <w:p w:rsidR="00EF3EAB" w:rsidRDefault="00EF3EAB"/>
    <w:p w:rsidR="00EF3EAB" w:rsidRDefault="00EF3EAB" w:rsidP="006B17A2">
      <w:pPr>
        <w:outlineLvl w:val="0"/>
        <w:rPr>
          <w:rStyle w:val="basetext"/>
          <w:b/>
        </w:rPr>
      </w:pPr>
      <w:r>
        <w:rPr>
          <w:rStyle w:val="basetext"/>
          <w:b/>
        </w:rPr>
        <w:t xml:space="preserve">Section 3.4 Data Members, </w:t>
      </w:r>
      <w:r>
        <w:rPr>
          <w:rStyle w:val="basetext"/>
          <w:b/>
          <w:i/>
        </w:rPr>
        <w:t>s</w:t>
      </w:r>
      <w:smartTag w:uri="urn:schemas-microsoft-com:office:smarttags" w:element="PersonName">
        <w:r>
          <w:rPr>
            <w:rStyle w:val="basetext"/>
            <w:b/>
            <w:i/>
          </w:rPr>
          <w:t>et</w:t>
        </w:r>
      </w:smartTag>
      <w:r>
        <w:rPr>
          <w:rStyle w:val="basetext"/>
          <w:b/>
        </w:rPr>
        <w:t xml:space="preserve"> Functions and </w:t>
      </w:r>
      <w:r>
        <w:rPr>
          <w:rStyle w:val="basetext"/>
          <w:b/>
          <w:i/>
        </w:rPr>
        <w:t>g</w:t>
      </w:r>
      <w:smartTag w:uri="urn:schemas-microsoft-com:office:smarttags" w:element="PersonName">
        <w:r>
          <w:rPr>
            <w:rStyle w:val="basetext"/>
            <w:b/>
            <w:i/>
          </w:rPr>
          <w:t>et</w:t>
        </w:r>
      </w:smartTag>
      <w:r>
        <w:rPr>
          <w:rStyle w:val="basetext"/>
          <w:b/>
        </w:rPr>
        <w:t xml:space="preserve"> Functions</w:t>
      </w:r>
    </w:p>
    <w:p w:rsidR="00EF3EAB" w:rsidRDefault="00EF3EAB" w:rsidP="006B17A2">
      <w:pPr>
        <w:rPr>
          <w:rStyle w:val="basetext"/>
        </w:rPr>
      </w:pPr>
    </w:p>
    <w:p w:rsidR="00EF3EAB" w:rsidRDefault="00EF3EAB" w:rsidP="006B17A2">
      <w:pPr>
        <w:outlineLvl w:val="0"/>
        <w:rPr>
          <w:rStyle w:val="basetext"/>
        </w:rPr>
      </w:pPr>
      <w:r>
        <w:rPr>
          <w:rStyle w:val="basetext"/>
        </w:rPr>
        <w:t>13: Attributes of a class are also known as:</w:t>
      </w:r>
    </w:p>
    <w:p w:rsidR="00EF3EAB" w:rsidRDefault="00EF3EAB" w:rsidP="00B85DB6">
      <w:pPr>
        <w:numPr>
          <w:ilvl w:val="0"/>
          <w:numId w:val="14"/>
        </w:numPr>
        <w:rPr>
          <w:rStyle w:val="basetext"/>
        </w:rPr>
      </w:pPr>
      <w:r>
        <w:rPr>
          <w:rStyle w:val="basetext"/>
        </w:rPr>
        <w:t xml:space="preserve"> Constructors.</w:t>
      </w:r>
    </w:p>
    <w:p w:rsidR="00EF3EAB" w:rsidRDefault="00EF3EAB" w:rsidP="00B85DB6">
      <w:pPr>
        <w:numPr>
          <w:ilvl w:val="0"/>
          <w:numId w:val="14"/>
        </w:numPr>
        <w:rPr>
          <w:rStyle w:val="basetext"/>
        </w:rPr>
      </w:pPr>
      <w:r>
        <w:rPr>
          <w:rStyle w:val="basetext"/>
        </w:rPr>
        <w:t xml:space="preserve"> Local variables.</w:t>
      </w:r>
    </w:p>
    <w:p w:rsidR="00EF3EAB" w:rsidRDefault="00EF3EAB" w:rsidP="00B85DB6">
      <w:pPr>
        <w:numPr>
          <w:ilvl w:val="0"/>
          <w:numId w:val="14"/>
        </w:numPr>
        <w:rPr>
          <w:rStyle w:val="basetext"/>
        </w:rPr>
      </w:pPr>
      <w:r>
        <w:rPr>
          <w:rStyle w:val="basetext"/>
        </w:rPr>
        <w:t xml:space="preserve"> Data members.</w:t>
      </w:r>
    </w:p>
    <w:p w:rsidR="00EF3EAB" w:rsidRDefault="00EF3EAB" w:rsidP="00B85DB6">
      <w:pPr>
        <w:numPr>
          <w:ilvl w:val="0"/>
          <w:numId w:val="14"/>
        </w:numPr>
        <w:rPr>
          <w:rStyle w:val="basetext"/>
        </w:rPr>
      </w:pPr>
      <w:r>
        <w:rPr>
          <w:rStyle w:val="basetext"/>
        </w:rPr>
        <w:t xml:space="preserve"> Classes.</w:t>
      </w:r>
    </w:p>
    <w:p w:rsidR="00EF3EAB" w:rsidRDefault="00EF3EAB" w:rsidP="006B17A2">
      <w:pPr>
        <w:rPr>
          <w:rStyle w:val="basetext"/>
          <w:b/>
        </w:rPr>
      </w:pPr>
      <w:r>
        <w:rPr>
          <w:rStyle w:val="basetext"/>
          <w:b/>
        </w:rPr>
        <w:t>ANS: c. Data members.</w:t>
      </w:r>
    </w:p>
    <w:p w:rsidR="00EF3EAB" w:rsidRDefault="00EF3EAB" w:rsidP="006B17A2">
      <w:pPr>
        <w:rPr>
          <w:rStyle w:val="basetext"/>
        </w:rPr>
      </w:pPr>
    </w:p>
    <w:p w:rsidR="00EF3EAB" w:rsidRDefault="00EF3EAB" w:rsidP="006B17A2">
      <w:pPr>
        <w:outlineLvl w:val="0"/>
        <w:rPr>
          <w:rStyle w:val="basetext"/>
        </w:rPr>
      </w:pPr>
      <w:r>
        <w:rPr>
          <w:rStyle w:val="basetext"/>
        </w:rPr>
        <w:t xml:space="preserve">14: What is the default initial value of a </w:t>
      </w:r>
      <w:r>
        <w:rPr>
          <w:rStyle w:val="CDT"/>
        </w:rPr>
        <w:t>String</w:t>
      </w:r>
      <w:r>
        <w:rPr>
          <w:rStyle w:val="basetext"/>
        </w:rPr>
        <w:t>?</w:t>
      </w:r>
    </w:p>
    <w:p w:rsidR="00EF3EAB" w:rsidRDefault="00EF3EAB" w:rsidP="00B85DB6">
      <w:pPr>
        <w:numPr>
          <w:ilvl w:val="0"/>
          <w:numId w:val="15"/>
        </w:numPr>
        <w:rPr>
          <w:rStyle w:val="CDT"/>
        </w:rPr>
      </w:pPr>
      <w:r>
        <w:rPr>
          <w:rStyle w:val="basetext"/>
        </w:rPr>
        <w:t xml:space="preserve"> </w:t>
      </w:r>
      <w:r>
        <w:rPr>
          <w:rStyle w:val="CDT"/>
        </w:rPr>
        <w:t>""</w:t>
      </w:r>
    </w:p>
    <w:p w:rsidR="00EF3EAB" w:rsidRDefault="00EF3EAB" w:rsidP="00B85DB6">
      <w:pPr>
        <w:numPr>
          <w:ilvl w:val="0"/>
          <w:numId w:val="15"/>
        </w:numPr>
        <w:rPr>
          <w:rStyle w:val="CDT"/>
        </w:rPr>
      </w:pPr>
      <w:r>
        <w:rPr>
          <w:rStyle w:val="basetext"/>
        </w:rPr>
        <w:t xml:space="preserve"> </w:t>
      </w:r>
      <w:r>
        <w:rPr>
          <w:rStyle w:val="CDT"/>
        </w:rPr>
        <w:t>"default"</w:t>
      </w:r>
    </w:p>
    <w:p w:rsidR="00EF3EAB" w:rsidRDefault="00EF3EAB" w:rsidP="00B85DB6">
      <w:pPr>
        <w:numPr>
          <w:ilvl w:val="0"/>
          <w:numId w:val="15"/>
        </w:numPr>
        <w:rPr>
          <w:rStyle w:val="CDT"/>
        </w:rPr>
      </w:pPr>
      <w:r>
        <w:rPr>
          <w:rStyle w:val="basetext"/>
        </w:rPr>
        <w:t xml:space="preserve"> </w:t>
      </w:r>
      <w:r>
        <w:rPr>
          <w:rStyle w:val="CDT"/>
        </w:rPr>
        <w:t>default</w:t>
      </w:r>
    </w:p>
    <w:p w:rsidR="00EF3EAB" w:rsidRDefault="00EF3EAB" w:rsidP="00B85DB6">
      <w:pPr>
        <w:numPr>
          <w:ilvl w:val="0"/>
          <w:numId w:val="15"/>
        </w:numPr>
        <w:rPr>
          <w:rStyle w:val="CDT"/>
        </w:rPr>
      </w:pPr>
      <w:r>
        <w:rPr>
          <w:rStyle w:val="basetext"/>
        </w:rPr>
        <w:t xml:space="preserve"> </w:t>
      </w:r>
      <w:r>
        <w:rPr>
          <w:rStyle w:val="CDT"/>
        </w:rPr>
        <w:t>None of the above.</w:t>
      </w:r>
    </w:p>
    <w:p w:rsidR="00EF3EAB" w:rsidRDefault="00EF3EAB" w:rsidP="006B17A2">
      <w:pPr>
        <w:rPr>
          <w:rStyle w:val="basetext"/>
          <w:b/>
        </w:rPr>
      </w:pPr>
      <w:r>
        <w:rPr>
          <w:rStyle w:val="basetext"/>
          <w:b/>
        </w:rPr>
        <w:t xml:space="preserve">ANS: a. </w:t>
      </w:r>
      <w:r>
        <w:rPr>
          <w:rStyle w:val="CDT"/>
          <w:b w:val="0"/>
        </w:rPr>
        <w:t>""</w:t>
      </w:r>
    </w:p>
    <w:p w:rsidR="00EF3EAB" w:rsidRDefault="00EF3EAB" w:rsidP="006B17A2">
      <w:pPr>
        <w:rPr>
          <w:rStyle w:val="basetext"/>
        </w:rPr>
      </w:pPr>
    </w:p>
    <w:p w:rsidR="00EF3EAB" w:rsidRDefault="00EF3EAB" w:rsidP="006B17A2">
      <w:pPr>
        <w:outlineLvl w:val="0"/>
        <w:rPr>
          <w:rStyle w:val="basetext"/>
        </w:rPr>
      </w:pPr>
      <w:r>
        <w:rPr>
          <w:rStyle w:val="basetext"/>
        </w:rPr>
        <w:t>15: What type of member functions a</w:t>
      </w:r>
      <w:smartTag w:uri="urn:schemas-microsoft-com:office:smarttags" w:element="PersonName">
        <w:r>
          <w:rPr>
            <w:rStyle w:val="basetext"/>
          </w:rPr>
          <w:t>llo</w:t>
        </w:r>
      </w:smartTag>
      <w:r>
        <w:rPr>
          <w:rStyle w:val="basetext"/>
        </w:rPr>
        <w:t xml:space="preserve">w a client of a class to assign values to </w:t>
      </w:r>
      <w:r>
        <w:rPr>
          <w:rStyle w:val="CDT"/>
        </w:rPr>
        <w:t>private</w:t>
      </w:r>
      <w:r>
        <w:rPr>
          <w:rStyle w:val="basetext"/>
        </w:rPr>
        <w:t xml:space="preserve"> data members?</w:t>
      </w:r>
    </w:p>
    <w:p w:rsidR="00EF3EAB" w:rsidRDefault="00EF3EAB" w:rsidP="00B85DB6">
      <w:pPr>
        <w:numPr>
          <w:ilvl w:val="0"/>
          <w:numId w:val="16"/>
        </w:numPr>
        <w:rPr>
          <w:rStyle w:val="CDT"/>
        </w:rPr>
      </w:pPr>
      <w:r>
        <w:rPr>
          <w:rStyle w:val="basetext"/>
        </w:rPr>
        <w:t xml:space="preserve"> </w:t>
      </w:r>
      <w:r>
        <w:rPr>
          <w:rStyle w:val="basetext"/>
          <w:i/>
        </w:rPr>
        <w:t>Client</w:t>
      </w:r>
      <w:r>
        <w:rPr>
          <w:rStyle w:val="basetext"/>
        </w:rPr>
        <w:t xml:space="preserve"> member functions.</w:t>
      </w:r>
    </w:p>
    <w:p w:rsidR="00EF3EAB" w:rsidRDefault="00EF3EAB" w:rsidP="00B85DB6">
      <w:pPr>
        <w:numPr>
          <w:ilvl w:val="0"/>
          <w:numId w:val="16"/>
        </w:numPr>
        <w:rPr>
          <w:rStyle w:val="CDT"/>
        </w:rPr>
      </w:pPr>
      <w:r>
        <w:rPr>
          <w:rStyle w:val="basetext"/>
        </w:rPr>
        <w:t xml:space="preserve"> </w:t>
      </w:r>
      <w:r>
        <w:rPr>
          <w:rStyle w:val="basetext"/>
          <w:i/>
        </w:rPr>
        <w:t>G</w:t>
      </w:r>
      <w:smartTag w:uri="urn:schemas-microsoft-com:office:smarttags" w:element="PersonName">
        <w:r>
          <w:rPr>
            <w:rStyle w:val="basetext"/>
            <w:i/>
          </w:rPr>
          <w:t>et</w:t>
        </w:r>
      </w:smartTag>
      <w:r>
        <w:rPr>
          <w:rStyle w:val="basetext"/>
        </w:rPr>
        <w:t xml:space="preserve"> member functions.</w:t>
      </w:r>
    </w:p>
    <w:p w:rsidR="00EF3EAB" w:rsidRDefault="00EF3EAB" w:rsidP="00B85DB6">
      <w:pPr>
        <w:numPr>
          <w:ilvl w:val="0"/>
          <w:numId w:val="16"/>
        </w:numPr>
        <w:rPr>
          <w:rStyle w:val="CDT"/>
        </w:rPr>
      </w:pPr>
      <w:r>
        <w:rPr>
          <w:rStyle w:val="basetext"/>
        </w:rPr>
        <w:t xml:space="preserve"> </w:t>
      </w:r>
      <w:r>
        <w:rPr>
          <w:rStyle w:val="basetext"/>
          <w:i/>
        </w:rPr>
        <w:t>S</w:t>
      </w:r>
      <w:smartTag w:uri="urn:schemas-microsoft-com:office:smarttags" w:element="PersonName">
        <w:r>
          <w:rPr>
            <w:rStyle w:val="basetext"/>
            <w:i/>
          </w:rPr>
          <w:t>et</w:t>
        </w:r>
      </w:smartTag>
      <w:r>
        <w:rPr>
          <w:rStyle w:val="basetext"/>
        </w:rPr>
        <w:t xml:space="preserve"> member functions.</w:t>
      </w:r>
    </w:p>
    <w:p w:rsidR="00EF3EAB" w:rsidRDefault="00EF3EAB" w:rsidP="00B85DB6">
      <w:pPr>
        <w:numPr>
          <w:ilvl w:val="0"/>
          <w:numId w:val="16"/>
        </w:numPr>
        <w:rPr>
          <w:rStyle w:val="CDT"/>
        </w:rPr>
      </w:pPr>
      <w:r>
        <w:rPr>
          <w:rStyle w:val="basetext"/>
        </w:rPr>
        <w:t>None of the above.</w:t>
      </w:r>
    </w:p>
    <w:p w:rsidR="00EF3EAB" w:rsidRDefault="00EF3EAB" w:rsidP="006B17A2">
      <w:pPr>
        <w:rPr>
          <w:rStyle w:val="basetext"/>
          <w:b/>
        </w:rPr>
      </w:pPr>
      <w:r>
        <w:rPr>
          <w:rStyle w:val="basetext"/>
          <w:b/>
        </w:rPr>
        <w:t xml:space="preserve">ANS: c. </w:t>
      </w:r>
      <w:r>
        <w:rPr>
          <w:rStyle w:val="basetext"/>
          <w:b/>
          <w:i/>
        </w:rPr>
        <w:t>S</w:t>
      </w:r>
      <w:smartTag w:uri="urn:schemas-microsoft-com:office:smarttags" w:element="PersonName">
        <w:r>
          <w:rPr>
            <w:rStyle w:val="basetext"/>
            <w:b/>
            <w:i/>
          </w:rPr>
          <w:t>et</w:t>
        </w:r>
      </w:smartTag>
      <w:r>
        <w:rPr>
          <w:rStyle w:val="basetext"/>
          <w:b/>
        </w:rPr>
        <w:t xml:space="preserve"> member functions.</w:t>
      </w:r>
    </w:p>
    <w:p w:rsidR="00EF3EAB" w:rsidRDefault="00EF3EAB"/>
    <w:p w:rsidR="00EF3EAB" w:rsidRDefault="00EF3EAB" w:rsidP="006B17A2">
      <w:pPr>
        <w:outlineLvl w:val="0"/>
        <w:rPr>
          <w:rStyle w:val="basetext"/>
          <w:b/>
        </w:rPr>
      </w:pPr>
      <w:r>
        <w:rPr>
          <w:rStyle w:val="basetext"/>
          <w:b/>
        </w:rPr>
        <w:t>Section 3.5 Initializing Objects with Constructors</w:t>
      </w:r>
    </w:p>
    <w:p w:rsidR="00EF3EAB" w:rsidRDefault="00EF3EAB" w:rsidP="006B17A2">
      <w:pPr>
        <w:rPr>
          <w:rStyle w:val="basetext"/>
        </w:rPr>
      </w:pPr>
    </w:p>
    <w:p w:rsidR="00EF3EAB" w:rsidRDefault="00EF3EAB" w:rsidP="006B17A2">
      <w:pPr>
        <w:outlineLvl w:val="0"/>
        <w:rPr>
          <w:rStyle w:val="basetext"/>
        </w:rPr>
      </w:pPr>
      <w:r>
        <w:rPr>
          <w:rStyle w:val="basetext"/>
        </w:rPr>
        <w:t xml:space="preserve">16: A </w:t>
      </w:r>
      <w:r>
        <w:rPr>
          <w:rStyle w:val="basetext"/>
          <w:i/>
        </w:rPr>
        <w:t>default</w:t>
      </w:r>
      <w:r>
        <w:rPr>
          <w:rStyle w:val="basetext"/>
        </w:rPr>
        <w:t xml:space="preserve"> constructor has how many param</w:t>
      </w:r>
      <w:smartTag w:uri="urn:schemas-microsoft-com:office:smarttags" w:element="PersonName">
        <w:r>
          <w:rPr>
            <w:rStyle w:val="basetext"/>
          </w:rPr>
          <w:t>et</w:t>
        </w:r>
      </w:smartTag>
      <w:r>
        <w:rPr>
          <w:rStyle w:val="basetext"/>
        </w:rPr>
        <w:t>ers?</w:t>
      </w:r>
    </w:p>
    <w:p w:rsidR="00EF3EAB" w:rsidRDefault="00EF3EAB" w:rsidP="00B85DB6">
      <w:pPr>
        <w:numPr>
          <w:ilvl w:val="0"/>
          <w:numId w:val="17"/>
        </w:numPr>
        <w:rPr>
          <w:rStyle w:val="CDT"/>
        </w:rPr>
      </w:pPr>
      <w:r>
        <w:rPr>
          <w:rStyle w:val="CDT"/>
        </w:rPr>
        <w:t xml:space="preserve"> 0.</w:t>
      </w:r>
    </w:p>
    <w:p w:rsidR="00EF3EAB" w:rsidRDefault="00EF3EAB" w:rsidP="00B85DB6">
      <w:pPr>
        <w:numPr>
          <w:ilvl w:val="0"/>
          <w:numId w:val="17"/>
        </w:numPr>
        <w:rPr>
          <w:rStyle w:val="CDT"/>
        </w:rPr>
      </w:pPr>
      <w:r>
        <w:rPr>
          <w:rStyle w:val="CDT"/>
        </w:rPr>
        <w:t xml:space="preserve"> 1.</w:t>
      </w:r>
    </w:p>
    <w:p w:rsidR="00EF3EAB" w:rsidRDefault="00EF3EAB" w:rsidP="00B85DB6">
      <w:pPr>
        <w:numPr>
          <w:ilvl w:val="0"/>
          <w:numId w:val="17"/>
        </w:numPr>
        <w:rPr>
          <w:rStyle w:val="CDT"/>
        </w:rPr>
      </w:pPr>
      <w:r>
        <w:rPr>
          <w:rStyle w:val="CDT"/>
        </w:rPr>
        <w:t xml:space="preserve"> 2.</w:t>
      </w:r>
    </w:p>
    <w:p w:rsidR="00EF3EAB" w:rsidRDefault="00EF3EAB" w:rsidP="00B85DB6">
      <w:pPr>
        <w:numPr>
          <w:ilvl w:val="0"/>
          <w:numId w:val="17"/>
        </w:numPr>
        <w:rPr>
          <w:rStyle w:val="CDT"/>
        </w:rPr>
      </w:pPr>
      <w:r>
        <w:rPr>
          <w:rStyle w:val="CDT"/>
        </w:rPr>
        <w:t xml:space="preserve"> Variable number.</w:t>
      </w:r>
    </w:p>
    <w:p w:rsidR="00EF3EAB" w:rsidRDefault="00EF3EAB" w:rsidP="006B17A2">
      <w:pPr>
        <w:rPr>
          <w:rStyle w:val="basetext"/>
          <w:b/>
        </w:rPr>
      </w:pPr>
      <w:r>
        <w:rPr>
          <w:rStyle w:val="basetext"/>
          <w:b/>
        </w:rPr>
        <w:t>ANS: a. 0.</w:t>
      </w:r>
    </w:p>
    <w:p w:rsidR="00EF3EAB" w:rsidRDefault="00EF3EAB" w:rsidP="006B17A2">
      <w:pPr>
        <w:rPr>
          <w:rStyle w:val="CDT"/>
          <w:b w:val="0"/>
        </w:rPr>
      </w:pPr>
    </w:p>
    <w:p w:rsidR="00EF3EAB" w:rsidRDefault="00EF3EAB" w:rsidP="006B17A2">
      <w:pPr>
        <w:outlineLvl w:val="0"/>
        <w:rPr>
          <w:rStyle w:val="basetext"/>
        </w:rPr>
      </w:pPr>
      <w:r>
        <w:rPr>
          <w:rStyle w:val="basetext"/>
        </w:rPr>
        <w:t>17: A constructor can specify the r</w:t>
      </w:r>
      <w:smartTag w:uri="urn:schemas-microsoft-com:office:smarttags" w:element="PersonName">
        <w:r>
          <w:rPr>
            <w:rStyle w:val="basetext"/>
          </w:rPr>
          <w:t>et</w:t>
        </w:r>
      </w:smartTag>
      <w:r>
        <w:rPr>
          <w:rStyle w:val="basetext"/>
        </w:rPr>
        <w:t>urn type:</w:t>
      </w:r>
    </w:p>
    <w:p w:rsidR="00EF3EAB" w:rsidRDefault="00EF3EAB" w:rsidP="00B85DB6">
      <w:pPr>
        <w:numPr>
          <w:ilvl w:val="0"/>
          <w:numId w:val="18"/>
        </w:numPr>
        <w:rPr>
          <w:rStyle w:val="CDT"/>
        </w:rPr>
      </w:pPr>
      <w:r>
        <w:rPr>
          <w:rStyle w:val="CDT"/>
        </w:rPr>
        <w:t xml:space="preserve"> int.</w:t>
      </w:r>
    </w:p>
    <w:p w:rsidR="00EF3EAB" w:rsidRDefault="00EF3EAB" w:rsidP="00B85DB6">
      <w:pPr>
        <w:numPr>
          <w:ilvl w:val="0"/>
          <w:numId w:val="18"/>
        </w:numPr>
        <w:rPr>
          <w:rStyle w:val="CDT"/>
        </w:rPr>
      </w:pPr>
      <w:r>
        <w:rPr>
          <w:rStyle w:val="CDT"/>
        </w:rPr>
        <w:t xml:space="preserve"> string.</w:t>
      </w:r>
    </w:p>
    <w:p w:rsidR="00EF3EAB" w:rsidRDefault="00EF3EAB" w:rsidP="00B85DB6">
      <w:pPr>
        <w:numPr>
          <w:ilvl w:val="0"/>
          <w:numId w:val="18"/>
        </w:numPr>
        <w:rPr>
          <w:rStyle w:val="CDT"/>
        </w:rPr>
      </w:pPr>
      <w:r>
        <w:rPr>
          <w:rStyle w:val="CDT"/>
        </w:rPr>
        <w:t xml:space="preserve"> void.</w:t>
      </w:r>
    </w:p>
    <w:p w:rsidR="00EF3EAB" w:rsidRDefault="00EF3EAB" w:rsidP="00B85DB6">
      <w:pPr>
        <w:numPr>
          <w:ilvl w:val="0"/>
          <w:numId w:val="18"/>
        </w:numPr>
        <w:rPr>
          <w:rStyle w:val="CDT"/>
        </w:rPr>
      </w:pPr>
      <w:r>
        <w:rPr>
          <w:rStyle w:val="CDT"/>
        </w:rPr>
        <w:t xml:space="preserve"> A constructor cannot specify a r</w:t>
      </w:r>
      <w:smartTag w:uri="urn:schemas-microsoft-com:office:smarttags" w:element="PersonName">
        <w:r>
          <w:rPr>
            <w:rStyle w:val="CDT"/>
          </w:rPr>
          <w:t>et</w:t>
        </w:r>
      </w:smartTag>
      <w:r>
        <w:rPr>
          <w:rStyle w:val="CDT"/>
        </w:rPr>
        <w:t>urn type.</w:t>
      </w:r>
    </w:p>
    <w:p w:rsidR="00EF3EAB" w:rsidRDefault="00EF3EAB" w:rsidP="006B17A2">
      <w:pPr>
        <w:rPr>
          <w:rStyle w:val="basetext"/>
          <w:b/>
        </w:rPr>
      </w:pPr>
      <w:r>
        <w:rPr>
          <w:rStyle w:val="basetext"/>
          <w:b/>
        </w:rPr>
        <w:t>ANS: d. A constructor cannot specify a r</w:t>
      </w:r>
      <w:smartTag w:uri="urn:schemas-microsoft-com:office:smarttags" w:element="PersonName">
        <w:r>
          <w:rPr>
            <w:rStyle w:val="basetext"/>
            <w:b/>
          </w:rPr>
          <w:t>et</w:t>
        </w:r>
      </w:smartTag>
      <w:r>
        <w:rPr>
          <w:rStyle w:val="basetext"/>
          <w:b/>
        </w:rPr>
        <w:t>urn type.</w:t>
      </w:r>
    </w:p>
    <w:p w:rsidR="00EF3EAB" w:rsidRDefault="00EF3EAB" w:rsidP="006B17A2">
      <w:pPr>
        <w:outlineLvl w:val="0"/>
        <w:rPr>
          <w:rStyle w:val="basetext"/>
        </w:rPr>
      </w:pPr>
    </w:p>
    <w:p w:rsidR="00EF3EAB" w:rsidRDefault="00EF3EAB" w:rsidP="006B17A2">
      <w:pPr>
        <w:outlineLvl w:val="0"/>
        <w:rPr>
          <w:rStyle w:val="basetext"/>
        </w:rPr>
      </w:pPr>
      <w:r>
        <w:rPr>
          <w:rStyle w:val="basetext"/>
        </w:rPr>
        <w:t xml:space="preserve">18: The compiler will </w:t>
      </w:r>
      <w:r>
        <w:rPr>
          <w:rStyle w:val="basetext"/>
          <w:i/>
        </w:rPr>
        <w:t>implicitly</w:t>
      </w:r>
      <w:r>
        <w:rPr>
          <w:rStyle w:val="basetext"/>
        </w:rPr>
        <w:t xml:space="preserve"> create a default constructor if:</w:t>
      </w:r>
    </w:p>
    <w:p w:rsidR="00EF3EAB" w:rsidRDefault="00EF3EAB" w:rsidP="00B85DB6">
      <w:pPr>
        <w:numPr>
          <w:ilvl w:val="0"/>
          <w:numId w:val="19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rStyle w:val="basetext"/>
        </w:rPr>
        <w:t>The class does not contain any data members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19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rStyle w:val="basetext"/>
        </w:rPr>
        <w:t>The programmer specifically requests that the compiler do so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19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rStyle w:val="basetext"/>
        </w:rPr>
        <w:t>The class does not define any constructors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19"/>
        </w:numPr>
        <w:rPr>
          <w:rStyle w:val="CDT"/>
        </w:rPr>
      </w:pPr>
      <w:r>
        <w:rPr>
          <w:rStyle w:val="CDT"/>
        </w:rPr>
        <w:t xml:space="preserve"> The class already defines a default constructor.</w:t>
      </w:r>
    </w:p>
    <w:p w:rsidR="00EF3EAB" w:rsidRDefault="00EF3EAB" w:rsidP="006B17A2">
      <w:pPr>
        <w:rPr>
          <w:rStyle w:val="basetext"/>
          <w:b/>
        </w:rPr>
      </w:pPr>
      <w:r>
        <w:rPr>
          <w:rStyle w:val="basetext"/>
          <w:b/>
        </w:rPr>
        <w:t>ANS: c. The class does not define any constructors.</w:t>
      </w:r>
    </w:p>
    <w:p w:rsidR="00EF3EAB" w:rsidRDefault="00EF3EAB" w:rsidP="006B17A2">
      <w:pPr>
        <w:outlineLvl w:val="0"/>
        <w:rPr>
          <w:rStyle w:val="basetext"/>
        </w:rPr>
      </w:pPr>
    </w:p>
    <w:p w:rsidR="00EF3EAB" w:rsidRDefault="00EF3EAB" w:rsidP="006B17A2">
      <w:pPr>
        <w:outlineLvl w:val="0"/>
        <w:rPr>
          <w:rStyle w:val="basetext"/>
          <w:b/>
        </w:rPr>
      </w:pPr>
      <w:r>
        <w:rPr>
          <w:rStyle w:val="basetext"/>
          <w:b/>
        </w:rPr>
        <w:t>Section 3.6 Placing a Class in a Separate File for Reusability</w:t>
      </w:r>
    </w:p>
    <w:p w:rsidR="00EF3EAB" w:rsidRDefault="00EF3EAB" w:rsidP="006B17A2">
      <w:pPr>
        <w:tabs>
          <w:tab w:val="left" w:pos="3375"/>
        </w:tabs>
        <w:rPr>
          <w:rStyle w:val="basetext"/>
        </w:rPr>
      </w:pPr>
      <w:r>
        <w:rPr>
          <w:rStyle w:val="basetext"/>
        </w:rPr>
        <w:tab/>
      </w:r>
    </w:p>
    <w:p w:rsidR="00EF3EAB" w:rsidRDefault="00EF3EAB" w:rsidP="006B17A2">
      <w:pPr>
        <w:outlineLvl w:val="0"/>
        <w:rPr>
          <w:rStyle w:val="basetext"/>
        </w:rPr>
      </w:pPr>
      <w:r>
        <w:rPr>
          <w:rStyle w:val="basetext"/>
        </w:rPr>
        <w:t>19: A header file is typically given the filename extension:</w:t>
      </w:r>
    </w:p>
    <w:p w:rsidR="00EF3EAB" w:rsidRDefault="00EF3EAB" w:rsidP="00B85DB6">
      <w:pPr>
        <w:numPr>
          <w:ilvl w:val="0"/>
          <w:numId w:val="20"/>
        </w:numPr>
        <w:rPr>
          <w:rStyle w:val="CDT"/>
        </w:rPr>
      </w:pPr>
      <w:r>
        <w:rPr>
          <w:rStyle w:val="CDT"/>
        </w:rPr>
        <w:t xml:space="preserve"> .h</w:t>
      </w:r>
    </w:p>
    <w:p w:rsidR="00EF3EAB" w:rsidRDefault="00EF3EAB" w:rsidP="00B85DB6">
      <w:pPr>
        <w:numPr>
          <w:ilvl w:val="0"/>
          <w:numId w:val="20"/>
        </w:numPr>
        <w:rPr>
          <w:rStyle w:val="CDT"/>
        </w:rPr>
      </w:pPr>
      <w:r>
        <w:rPr>
          <w:rStyle w:val="CDT"/>
        </w:rPr>
        <w:t xml:space="preserve"> .hdr</w:t>
      </w:r>
    </w:p>
    <w:p w:rsidR="00EF3EAB" w:rsidRDefault="00EF3EAB" w:rsidP="00B85DB6">
      <w:pPr>
        <w:numPr>
          <w:ilvl w:val="0"/>
          <w:numId w:val="20"/>
        </w:numPr>
        <w:rPr>
          <w:rStyle w:val="CDT"/>
        </w:rPr>
      </w:pPr>
      <w:r>
        <w:rPr>
          <w:rStyle w:val="CDT"/>
        </w:rPr>
        <w:t xml:space="preserve"> .header</w:t>
      </w:r>
    </w:p>
    <w:p w:rsidR="00EF3EAB" w:rsidRDefault="00EF3EAB" w:rsidP="00B85DB6">
      <w:pPr>
        <w:numPr>
          <w:ilvl w:val="0"/>
          <w:numId w:val="20"/>
        </w:numPr>
        <w:rPr>
          <w:rStyle w:val="CDT"/>
        </w:rPr>
      </w:pPr>
      <w:r>
        <w:rPr>
          <w:rStyle w:val="CDT"/>
        </w:rPr>
        <w:t xml:space="preserve"> .cpp</w:t>
      </w:r>
    </w:p>
    <w:p w:rsidR="00EF3EAB" w:rsidRDefault="00EF3EAB" w:rsidP="006B17A2">
      <w:pPr>
        <w:rPr>
          <w:rStyle w:val="basetext"/>
          <w:b/>
        </w:rPr>
      </w:pPr>
      <w:r>
        <w:rPr>
          <w:rStyle w:val="basetext"/>
          <w:b/>
        </w:rPr>
        <w:t xml:space="preserve">ANS: a. </w:t>
      </w:r>
      <w:r>
        <w:rPr>
          <w:rStyle w:val="CDT"/>
          <w:b w:val="0"/>
        </w:rPr>
        <w:t>.h</w:t>
      </w:r>
    </w:p>
    <w:p w:rsidR="00EF3EAB" w:rsidRDefault="00EF3EAB" w:rsidP="006B17A2">
      <w:pPr>
        <w:rPr>
          <w:rStyle w:val="basetext"/>
        </w:rPr>
      </w:pPr>
    </w:p>
    <w:p w:rsidR="00EF3EAB" w:rsidRDefault="00EF3EAB" w:rsidP="006B17A2">
      <w:pPr>
        <w:outlineLvl w:val="0"/>
        <w:rPr>
          <w:rStyle w:val="basetext"/>
        </w:rPr>
      </w:pPr>
      <w:r>
        <w:rPr>
          <w:rStyle w:val="basetext"/>
        </w:rPr>
        <w:t xml:space="preserve">20: When a client code programmer uses a class whose implementation is in a separate file from its interface, that implementation code is merged with the client’s code </w:t>
      </w:r>
      <w:smartTag w:uri="urn:schemas-microsoft-com:office:smarttags" w:element="PersonName">
        <w:r>
          <w:rPr>
            <w:rStyle w:val="basetext"/>
          </w:rPr>
          <w:t>du</w:t>
        </w:r>
      </w:smartTag>
      <w:r>
        <w:rPr>
          <w:rStyle w:val="basetext"/>
        </w:rPr>
        <w:t>ring the:</w:t>
      </w:r>
    </w:p>
    <w:p w:rsidR="00EF3EAB" w:rsidRDefault="00EF3EAB" w:rsidP="00B85DB6">
      <w:pPr>
        <w:numPr>
          <w:ilvl w:val="0"/>
          <w:numId w:val="21"/>
        </w:numPr>
        <w:rPr>
          <w:rStyle w:val="CDT"/>
        </w:rPr>
      </w:pPr>
      <w:r>
        <w:rPr>
          <w:rStyle w:val="CDT"/>
        </w:rPr>
        <w:t xml:space="preserve"> Programming phase.</w:t>
      </w:r>
    </w:p>
    <w:p w:rsidR="00EF3EAB" w:rsidRDefault="00EF3EAB" w:rsidP="00B85DB6">
      <w:pPr>
        <w:numPr>
          <w:ilvl w:val="0"/>
          <w:numId w:val="21"/>
        </w:numPr>
        <w:rPr>
          <w:rStyle w:val="CDT"/>
        </w:rPr>
      </w:pPr>
      <w:r>
        <w:rPr>
          <w:rStyle w:val="CDT"/>
        </w:rPr>
        <w:t xml:space="preserve"> Compiling phase.</w:t>
      </w:r>
    </w:p>
    <w:p w:rsidR="00EF3EAB" w:rsidRDefault="00EF3EAB" w:rsidP="00B85DB6">
      <w:pPr>
        <w:numPr>
          <w:ilvl w:val="0"/>
          <w:numId w:val="21"/>
        </w:numPr>
        <w:rPr>
          <w:rStyle w:val="CDT"/>
        </w:rPr>
      </w:pPr>
      <w:r>
        <w:rPr>
          <w:rStyle w:val="CDT"/>
        </w:rPr>
        <w:t xml:space="preserve"> Linking phase.</w:t>
      </w:r>
    </w:p>
    <w:p w:rsidR="00EF3EAB" w:rsidRDefault="00EF3EAB" w:rsidP="00B85DB6">
      <w:pPr>
        <w:numPr>
          <w:ilvl w:val="0"/>
          <w:numId w:val="21"/>
        </w:numPr>
        <w:rPr>
          <w:rStyle w:val="CDT"/>
        </w:rPr>
      </w:pPr>
      <w:r>
        <w:rPr>
          <w:rStyle w:val="CDT"/>
        </w:rPr>
        <w:t xml:space="preserve"> Executing phase.</w:t>
      </w:r>
    </w:p>
    <w:p w:rsidR="00EF3EAB" w:rsidRDefault="00EF3EAB" w:rsidP="006B17A2">
      <w:pPr>
        <w:rPr>
          <w:rStyle w:val="basetext"/>
          <w:b/>
        </w:rPr>
      </w:pPr>
      <w:r>
        <w:rPr>
          <w:rStyle w:val="basetext"/>
          <w:b/>
        </w:rPr>
        <w:t xml:space="preserve">ANS: c. </w:t>
      </w:r>
      <w:r>
        <w:rPr>
          <w:rStyle w:val="CDT"/>
          <w:b w:val="0"/>
        </w:rPr>
        <w:t>Linking phase</w:t>
      </w:r>
      <w:r>
        <w:rPr>
          <w:rStyle w:val="basetext"/>
          <w:b/>
        </w:rPr>
        <w:t>.</w:t>
      </w:r>
    </w:p>
    <w:p w:rsidR="00EF3EAB" w:rsidRDefault="00EF3EAB"/>
    <w:p w:rsidR="00EF3EAB" w:rsidRDefault="00EF3EAB" w:rsidP="006B17A2">
      <w:pPr>
        <w:outlineLvl w:val="0"/>
        <w:rPr>
          <w:rStyle w:val="basetext"/>
          <w:b/>
        </w:rPr>
      </w:pPr>
      <w:r>
        <w:rPr>
          <w:rStyle w:val="basetext"/>
          <w:b/>
        </w:rPr>
        <w:t>Section 4.8 Formulating Algorithms: Counter-Controlled Rep</w:t>
      </w:r>
      <w:smartTag w:uri="urn:schemas-microsoft-com:office:smarttags" w:element="PersonName">
        <w:r>
          <w:rPr>
            <w:rStyle w:val="basetext"/>
            <w:b/>
          </w:rPr>
          <w:t>et</w:t>
        </w:r>
      </w:smartTag>
      <w:r>
        <w:rPr>
          <w:rStyle w:val="basetext"/>
          <w:b/>
        </w:rPr>
        <w:t>ition</w:t>
      </w:r>
    </w:p>
    <w:p w:rsidR="00EF3EAB" w:rsidRDefault="00EF3EAB" w:rsidP="006B17A2">
      <w:pPr>
        <w:tabs>
          <w:tab w:val="left" w:pos="3375"/>
        </w:tabs>
        <w:rPr>
          <w:rStyle w:val="basetext"/>
        </w:rPr>
      </w:pPr>
      <w:r>
        <w:rPr>
          <w:rStyle w:val="basetext"/>
        </w:rPr>
        <w:tab/>
      </w:r>
    </w:p>
    <w:p w:rsidR="00EF3EAB" w:rsidRDefault="00EF3EAB" w:rsidP="006B17A2">
      <w:pPr>
        <w:outlineLvl w:val="0"/>
        <w:rPr>
          <w:rStyle w:val="basetext"/>
        </w:rPr>
      </w:pPr>
      <w:r>
        <w:rPr>
          <w:rStyle w:val="basetext"/>
        </w:rPr>
        <w:t>21: An uninitialized local variable contains:</w:t>
      </w:r>
    </w:p>
    <w:p w:rsidR="00EF3EAB" w:rsidRDefault="00EF3EAB" w:rsidP="00B85DB6">
      <w:pPr>
        <w:numPr>
          <w:ilvl w:val="0"/>
          <w:numId w:val="22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rStyle w:val="basetext"/>
        </w:rPr>
        <w:t>The value last stored in the memory location reserved for that variable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22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rStyle w:val="basetext"/>
        </w:rPr>
        <w:t>No value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22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rStyle w:val="basetext"/>
        </w:rPr>
        <w:t>A value of zero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22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rStyle w:val="basetext"/>
        </w:rPr>
        <w:t>A randomly assigned value</w:t>
      </w:r>
      <w:r>
        <w:rPr>
          <w:rStyle w:val="CDT"/>
        </w:rPr>
        <w:t>.</w:t>
      </w:r>
    </w:p>
    <w:p w:rsidR="00EF3EAB" w:rsidRDefault="00EF3EAB" w:rsidP="006B17A2">
      <w:pPr>
        <w:rPr>
          <w:rStyle w:val="basetext"/>
          <w:b/>
        </w:rPr>
      </w:pPr>
      <w:r>
        <w:rPr>
          <w:rStyle w:val="basetext"/>
          <w:b/>
        </w:rPr>
        <w:t>ANS: a. The value last stored in the memory location reserved for that variable.</w:t>
      </w:r>
    </w:p>
    <w:p w:rsidR="00EF3EAB" w:rsidRDefault="00EF3EAB" w:rsidP="006B17A2">
      <w:pPr>
        <w:rPr>
          <w:rStyle w:val="basetext"/>
        </w:rPr>
      </w:pPr>
    </w:p>
    <w:p w:rsidR="00EF3EAB" w:rsidRDefault="00EF3EAB" w:rsidP="000118B6">
      <w:pPr>
        <w:outlineLvl w:val="0"/>
        <w:rPr>
          <w:rStyle w:val="basetext"/>
          <w:b/>
        </w:rPr>
      </w:pPr>
      <w:r>
        <w:rPr>
          <w:rStyle w:val="basetext"/>
          <w:b/>
        </w:rPr>
        <w:t>Section 5.2 Essentials of Counter-Controlled Rep</w:t>
      </w:r>
      <w:smartTag w:uri="urn:schemas-microsoft-com:office:smarttags" w:element="PersonName">
        <w:r>
          <w:rPr>
            <w:rStyle w:val="basetext"/>
            <w:b/>
          </w:rPr>
          <w:t>et</w:t>
        </w:r>
      </w:smartTag>
      <w:r>
        <w:rPr>
          <w:rStyle w:val="basetext"/>
          <w:b/>
        </w:rPr>
        <w:t>ition</w:t>
      </w:r>
    </w:p>
    <w:p w:rsidR="00EF3EAB" w:rsidRDefault="00EF3EAB" w:rsidP="000118B6">
      <w:pPr>
        <w:rPr>
          <w:rStyle w:val="basetext"/>
        </w:rPr>
      </w:pPr>
    </w:p>
    <w:p w:rsidR="00EF3EAB" w:rsidRDefault="00EF3EAB" w:rsidP="000118B6">
      <w:pPr>
        <w:outlineLvl w:val="0"/>
        <w:rPr>
          <w:rStyle w:val="basetext"/>
        </w:rPr>
      </w:pPr>
      <w:r>
        <w:rPr>
          <w:rStyle w:val="basetext"/>
        </w:rPr>
        <w:t xml:space="preserve">22: </w:t>
      </w:r>
      <w:r>
        <w:rPr>
          <w:sz w:val="20"/>
        </w:rPr>
        <w:t>Which of the fo</w:t>
      </w:r>
      <w:smartTag w:uri="urn:schemas-microsoft-com:office:smarttags" w:element="PersonName">
        <w:r>
          <w:rPr>
            <w:sz w:val="20"/>
          </w:rPr>
          <w:t>llo</w:t>
        </w:r>
      </w:smartTag>
      <w:r>
        <w:rPr>
          <w:sz w:val="20"/>
        </w:rPr>
        <w:t>wing does counter-controlled rep</w:t>
      </w:r>
      <w:smartTag w:uri="urn:schemas-microsoft-com:office:smarttags" w:element="PersonName">
        <w:r>
          <w:rPr>
            <w:sz w:val="20"/>
          </w:rPr>
          <w:t>et</w:t>
        </w:r>
      </w:smartTag>
      <w:r>
        <w:rPr>
          <w:sz w:val="20"/>
        </w:rPr>
        <w:t xml:space="preserve">ition </w:t>
      </w:r>
      <w:r>
        <w:rPr>
          <w:i/>
          <w:sz w:val="20"/>
        </w:rPr>
        <w:t>require</w:t>
      </w:r>
      <w:r>
        <w:rPr>
          <w:rStyle w:val="basetext"/>
        </w:rPr>
        <w:t>?</w:t>
      </w:r>
    </w:p>
    <w:p w:rsidR="00EF3EAB" w:rsidRDefault="00EF3EAB" w:rsidP="00B85DB6">
      <w:pPr>
        <w:numPr>
          <w:ilvl w:val="0"/>
          <w:numId w:val="23"/>
        </w:numPr>
        <w:rPr>
          <w:rStyle w:val="basetext"/>
        </w:rPr>
      </w:pPr>
      <w:r>
        <w:rPr>
          <w:rStyle w:val="basetext"/>
        </w:rPr>
        <w:t>An initial value.</w:t>
      </w:r>
    </w:p>
    <w:p w:rsidR="00EF3EAB" w:rsidRDefault="00EF3EAB" w:rsidP="00B85DB6">
      <w:pPr>
        <w:numPr>
          <w:ilvl w:val="0"/>
          <w:numId w:val="23"/>
        </w:numPr>
        <w:rPr>
          <w:rStyle w:val="basetext"/>
        </w:rPr>
      </w:pPr>
      <w:r>
        <w:rPr>
          <w:rStyle w:val="basetext"/>
        </w:rPr>
        <w:t>A condition that tests for the final value.</w:t>
      </w:r>
    </w:p>
    <w:p w:rsidR="00EF3EAB" w:rsidRDefault="00EF3EAB" w:rsidP="00B85DB6">
      <w:pPr>
        <w:numPr>
          <w:ilvl w:val="0"/>
          <w:numId w:val="23"/>
        </w:numPr>
        <w:rPr>
          <w:rStyle w:val="basetext"/>
        </w:rPr>
      </w:pPr>
      <w:r>
        <w:rPr>
          <w:rStyle w:val="basetext"/>
        </w:rPr>
        <w:t>An increment or decrement by which the control variable is modified each time through the loop.</w:t>
      </w:r>
    </w:p>
    <w:p w:rsidR="00EF3EAB" w:rsidRDefault="00EF3EAB" w:rsidP="00B85DB6">
      <w:pPr>
        <w:numPr>
          <w:ilvl w:val="0"/>
          <w:numId w:val="23"/>
        </w:numPr>
        <w:rPr>
          <w:rStyle w:val="basetext"/>
        </w:rPr>
      </w:pPr>
      <w:r>
        <w:rPr>
          <w:rStyle w:val="basetext"/>
        </w:rPr>
        <w:t>All of the above.</w:t>
      </w:r>
    </w:p>
    <w:p w:rsidR="00EF3EAB" w:rsidRDefault="00EF3EAB" w:rsidP="000118B6">
      <w:pPr>
        <w:rPr>
          <w:rStyle w:val="basetext"/>
          <w:b/>
        </w:rPr>
      </w:pPr>
      <w:r>
        <w:rPr>
          <w:rStyle w:val="basetext"/>
          <w:b/>
        </w:rPr>
        <w:t>ANS d. All of the above.</w:t>
      </w:r>
    </w:p>
    <w:p w:rsidR="00EF3EAB" w:rsidRDefault="00EF3EAB"/>
    <w:p w:rsidR="00EF3EAB" w:rsidRDefault="00EF3EAB" w:rsidP="000118B6">
      <w:pPr>
        <w:outlineLvl w:val="0"/>
        <w:rPr>
          <w:rStyle w:val="basetext"/>
          <w:b/>
        </w:rPr>
      </w:pPr>
      <w:r>
        <w:rPr>
          <w:rStyle w:val="basetext"/>
          <w:b/>
        </w:rPr>
        <w:t xml:space="preserve">Section 5.3 </w:t>
      </w:r>
      <w:r>
        <w:rPr>
          <w:rStyle w:val="CDT"/>
          <w:b w:val="0"/>
        </w:rPr>
        <w:t>for</w:t>
      </w:r>
      <w:r>
        <w:rPr>
          <w:rStyle w:val="basetext"/>
          <w:b/>
        </w:rPr>
        <w:t xml:space="preserve"> Rep</w:t>
      </w:r>
      <w:smartTag w:uri="urn:schemas-microsoft-com:office:smarttags" w:element="PersonName">
        <w:r>
          <w:rPr>
            <w:rStyle w:val="basetext"/>
            <w:b/>
          </w:rPr>
          <w:t>et</w:t>
        </w:r>
      </w:smartTag>
      <w:r>
        <w:rPr>
          <w:rStyle w:val="basetext"/>
          <w:b/>
        </w:rPr>
        <w:t>ition Statement</w:t>
      </w:r>
    </w:p>
    <w:p w:rsidR="00EF3EAB" w:rsidRDefault="00EF3EAB" w:rsidP="000118B6">
      <w:pPr>
        <w:outlineLvl w:val="0"/>
        <w:rPr>
          <w:rStyle w:val="basetext"/>
        </w:rPr>
      </w:pPr>
    </w:p>
    <w:p w:rsidR="00EF3EAB" w:rsidRDefault="00EF3EAB" w:rsidP="000118B6">
      <w:pPr>
        <w:outlineLvl w:val="0"/>
        <w:rPr>
          <w:rStyle w:val="basetext"/>
        </w:rPr>
      </w:pPr>
      <w:r>
        <w:rPr>
          <w:rStyle w:val="basetext"/>
        </w:rPr>
        <w:t xml:space="preserve">23: </w:t>
      </w:r>
      <w:r>
        <w:rPr>
          <w:sz w:val="20"/>
        </w:rPr>
        <w:t xml:space="preserve">If a variable is declared in the initialization expression of a </w:t>
      </w:r>
      <w:r>
        <w:rPr>
          <w:rStyle w:val="CDT"/>
        </w:rPr>
        <w:t>for</w:t>
      </w:r>
      <w:r>
        <w:rPr>
          <w:sz w:val="20"/>
        </w:rPr>
        <w:t xml:space="preserve"> statement, then:</w:t>
      </w:r>
    </w:p>
    <w:p w:rsidR="00EF3EAB" w:rsidRDefault="00EF3EAB" w:rsidP="00B85DB6">
      <w:pPr>
        <w:numPr>
          <w:ilvl w:val="0"/>
          <w:numId w:val="24"/>
        </w:numPr>
        <w:rPr>
          <w:rStyle w:val="basetext"/>
        </w:rPr>
      </w:pPr>
      <w:r>
        <w:rPr>
          <w:sz w:val="20"/>
        </w:rPr>
        <w:t>It is automatically reinitialized to zero once the loop is finished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4"/>
        </w:numPr>
        <w:rPr>
          <w:rStyle w:val="basetext"/>
        </w:rPr>
      </w:pPr>
      <w:r>
        <w:rPr>
          <w:sz w:val="20"/>
        </w:rPr>
        <w:t xml:space="preserve">The scope of the variable is restricted to that </w:t>
      </w:r>
      <w:r>
        <w:rPr>
          <w:rStyle w:val="CDT"/>
        </w:rPr>
        <w:t>for</w:t>
      </w:r>
      <w:r>
        <w:rPr>
          <w:sz w:val="20"/>
        </w:rPr>
        <w:t xml:space="preserve"> loop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4"/>
        </w:numPr>
        <w:rPr>
          <w:rStyle w:val="basetext"/>
        </w:rPr>
      </w:pPr>
      <w:r>
        <w:rPr>
          <w:rStyle w:val="basetext"/>
        </w:rPr>
        <w:t>I</w:t>
      </w:r>
      <w:r>
        <w:rPr>
          <w:sz w:val="20"/>
        </w:rPr>
        <w:t>t r</w:t>
      </w:r>
      <w:smartTag w:uri="urn:schemas-microsoft-com:office:smarttags" w:element="PersonName">
        <w:r>
          <w:rPr>
            <w:sz w:val="20"/>
          </w:rPr>
          <w:t>et</w:t>
        </w:r>
      </w:smartTag>
      <w:r>
        <w:rPr>
          <w:sz w:val="20"/>
        </w:rPr>
        <w:t>ains its final value after the loop is finished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4"/>
        </w:numPr>
        <w:rPr>
          <w:rStyle w:val="basetext"/>
        </w:rPr>
      </w:pPr>
      <w:r>
        <w:rPr>
          <w:sz w:val="20"/>
        </w:rPr>
        <w:t xml:space="preserve">It can not be used in any structures that are nested in that </w:t>
      </w:r>
      <w:r>
        <w:rPr>
          <w:rStyle w:val="CDT"/>
        </w:rPr>
        <w:t>for</w:t>
      </w:r>
      <w:r>
        <w:rPr>
          <w:b/>
          <w:bCs/>
          <w:sz w:val="20"/>
        </w:rPr>
        <w:t xml:space="preserve"> </w:t>
      </w:r>
      <w:r>
        <w:rPr>
          <w:sz w:val="20"/>
        </w:rPr>
        <w:t>structure</w:t>
      </w:r>
      <w:r>
        <w:rPr>
          <w:rStyle w:val="basetext"/>
        </w:rPr>
        <w:t>.</w:t>
      </w:r>
    </w:p>
    <w:p w:rsidR="00EF3EAB" w:rsidRDefault="00EF3EAB" w:rsidP="000118B6">
      <w:pPr>
        <w:rPr>
          <w:rStyle w:val="basetext"/>
          <w:b/>
        </w:rPr>
      </w:pPr>
      <w:r>
        <w:rPr>
          <w:rStyle w:val="basetext"/>
          <w:b/>
        </w:rPr>
        <w:t xml:space="preserve">ANS b. </w:t>
      </w:r>
      <w:r>
        <w:rPr>
          <w:b/>
          <w:sz w:val="20"/>
        </w:rPr>
        <w:t xml:space="preserve">The scope of the variable is restricted to that particular </w:t>
      </w:r>
      <w:r>
        <w:rPr>
          <w:rStyle w:val="CDT"/>
          <w:b w:val="0"/>
        </w:rPr>
        <w:t>for</w:t>
      </w:r>
      <w:r>
        <w:rPr>
          <w:b/>
          <w:sz w:val="20"/>
        </w:rPr>
        <w:t xml:space="preserve"> loop</w:t>
      </w:r>
      <w:r>
        <w:rPr>
          <w:rStyle w:val="basetext"/>
          <w:b/>
        </w:rPr>
        <w:t>.</w:t>
      </w:r>
    </w:p>
    <w:p w:rsidR="00EF3EAB" w:rsidRDefault="00EF3EAB" w:rsidP="000118B6">
      <w:pPr>
        <w:outlineLvl w:val="0"/>
        <w:rPr>
          <w:rStyle w:val="basetext"/>
        </w:rPr>
      </w:pPr>
    </w:p>
    <w:p w:rsidR="00EF3EAB" w:rsidRDefault="00EF3EAB" w:rsidP="000118B6">
      <w:pPr>
        <w:outlineLvl w:val="0"/>
        <w:rPr>
          <w:rStyle w:val="basetext"/>
        </w:rPr>
      </w:pPr>
      <w:r>
        <w:rPr>
          <w:rStyle w:val="basetext"/>
        </w:rPr>
        <w:t xml:space="preserve">24: </w:t>
      </w:r>
      <w:r>
        <w:rPr>
          <w:sz w:val="20"/>
        </w:rPr>
        <w:t>Which of the fo</w:t>
      </w:r>
      <w:smartTag w:uri="urn:schemas-microsoft-com:office:smarttags" w:element="PersonName">
        <w:r>
          <w:rPr>
            <w:sz w:val="20"/>
          </w:rPr>
          <w:t>llo</w:t>
        </w:r>
      </w:smartTag>
      <w:r>
        <w:rPr>
          <w:sz w:val="20"/>
        </w:rPr>
        <w:t xml:space="preserve">wing is </w:t>
      </w:r>
      <w:r>
        <w:rPr>
          <w:i/>
          <w:sz w:val="20"/>
        </w:rPr>
        <w:t>false</w:t>
      </w:r>
      <w:r>
        <w:rPr>
          <w:rStyle w:val="basetext"/>
        </w:rPr>
        <w:t>?</w:t>
      </w:r>
    </w:p>
    <w:p w:rsidR="00EF3EAB" w:rsidRDefault="00EF3EAB" w:rsidP="00B85DB6">
      <w:pPr>
        <w:numPr>
          <w:ilvl w:val="0"/>
          <w:numId w:val="25"/>
        </w:numPr>
        <w:rPr>
          <w:rStyle w:val="basetext"/>
        </w:rPr>
      </w:pPr>
      <w:r>
        <w:rPr>
          <w:sz w:val="20"/>
        </w:rPr>
        <w:t xml:space="preserve">The three expressions in the </w:t>
      </w:r>
      <w:r>
        <w:rPr>
          <w:rStyle w:val="CDT"/>
        </w:rPr>
        <w:t>for</w:t>
      </w:r>
      <w:r>
        <w:rPr>
          <w:sz w:val="20"/>
        </w:rPr>
        <w:t xml:space="preserve"> structure are optional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5"/>
        </w:numPr>
        <w:rPr>
          <w:rStyle w:val="basetext"/>
        </w:rPr>
      </w:pPr>
      <w:r>
        <w:rPr>
          <w:sz w:val="20"/>
        </w:rPr>
        <w:t>The initialization and increment expressions can be comma-separated lists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5"/>
        </w:numPr>
        <w:rPr>
          <w:rStyle w:val="basetext"/>
        </w:rPr>
      </w:pPr>
      <w:r>
        <w:rPr>
          <w:sz w:val="20"/>
        </w:rPr>
        <w:t xml:space="preserve">You must declare the control variable outside of the </w:t>
      </w:r>
      <w:r>
        <w:rPr>
          <w:rStyle w:val="CDT"/>
        </w:rPr>
        <w:t>for</w:t>
      </w:r>
      <w:r>
        <w:rPr>
          <w:sz w:val="20"/>
        </w:rPr>
        <w:t xml:space="preserve"> loop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5"/>
        </w:numPr>
        <w:rPr>
          <w:rStyle w:val="basetext"/>
        </w:rPr>
      </w:pPr>
      <w:r>
        <w:rPr>
          <w:rStyle w:val="basetext"/>
        </w:rPr>
        <w:t xml:space="preserve">A </w:t>
      </w:r>
      <w:r>
        <w:rPr>
          <w:rStyle w:val="CDT"/>
        </w:rPr>
        <w:t>for</w:t>
      </w:r>
      <w:r>
        <w:rPr>
          <w:sz w:val="20"/>
        </w:rPr>
        <w:t xml:space="preserve"> loop can always be used to replace a </w:t>
      </w:r>
      <w:r>
        <w:rPr>
          <w:rStyle w:val="CDT"/>
        </w:rPr>
        <w:t>while</w:t>
      </w:r>
      <w:r>
        <w:rPr>
          <w:sz w:val="20"/>
        </w:rPr>
        <w:t xml:space="preserve"> loop, and vice versa</w:t>
      </w:r>
      <w:r>
        <w:rPr>
          <w:rStyle w:val="basetext"/>
        </w:rPr>
        <w:t>.</w:t>
      </w:r>
    </w:p>
    <w:p w:rsidR="00EF3EAB" w:rsidRDefault="00EF3EAB" w:rsidP="000118B6">
      <w:pPr>
        <w:rPr>
          <w:rStyle w:val="basetext"/>
          <w:b/>
        </w:rPr>
      </w:pPr>
      <w:r>
        <w:rPr>
          <w:rStyle w:val="basetext"/>
          <w:b/>
        </w:rPr>
        <w:t xml:space="preserve">ANS c. </w:t>
      </w:r>
      <w:r>
        <w:rPr>
          <w:b/>
          <w:sz w:val="20"/>
        </w:rPr>
        <w:t xml:space="preserve">You must declare the control variable outside of the </w:t>
      </w:r>
      <w:r>
        <w:rPr>
          <w:rStyle w:val="CDT"/>
          <w:b w:val="0"/>
        </w:rPr>
        <w:t>for</w:t>
      </w:r>
      <w:r>
        <w:rPr>
          <w:b/>
          <w:sz w:val="20"/>
        </w:rPr>
        <w:t xml:space="preserve"> loop</w:t>
      </w:r>
      <w:r>
        <w:rPr>
          <w:rStyle w:val="basetext"/>
          <w:b/>
        </w:rPr>
        <w:t>.</w:t>
      </w:r>
    </w:p>
    <w:p w:rsidR="00EF3EAB" w:rsidRDefault="00EF3EAB"/>
    <w:p w:rsidR="00EF3EAB" w:rsidRDefault="00EF3EAB" w:rsidP="000118B6">
      <w:pPr>
        <w:outlineLvl w:val="0"/>
        <w:rPr>
          <w:rStyle w:val="basetext"/>
          <w:b/>
        </w:rPr>
      </w:pPr>
      <w:r>
        <w:rPr>
          <w:rStyle w:val="basetext"/>
          <w:b/>
        </w:rPr>
        <w:t xml:space="preserve">Section 5.4 Examples Using the </w:t>
      </w:r>
      <w:r>
        <w:rPr>
          <w:rStyle w:val="CDT"/>
          <w:b w:val="0"/>
        </w:rPr>
        <w:t>for</w:t>
      </w:r>
      <w:r>
        <w:rPr>
          <w:rStyle w:val="basetext"/>
          <w:b/>
        </w:rPr>
        <w:t xml:space="preserve"> Statement</w:t>
      </w:r>
    </w:p>
    <w:p w:rsidR="00EF3EAB" w:rsidRDefault="00EF3EAB" w:rsidP="000118B6">
      <w:pPr>
        <w:rPr>
          <w:rStyle w:val="basetext"/>
        </w:rPr>
      </w:pPr>
    </w:p>
    <w:p w:rsidR="00EF3EAB" w:rsidRDefault="00EF3EAB" w:rsidP="000118B6">
      <w:pPr>
        <w:outlineLvl w:val="0"/>
        <w:rPr>
          <w:rStyle w:val="basetext"/>
        </w:rPr>
      </w:pPr>
      <w:r>
        <w:rPr>
          <w:rStyle w:val="basetext"/>
        </w:rPr>
        <w:t>25: Which of the fo</w:t>
      </w:r>
      <w:smartTag w:uri="urn:schemas-microsoft-com:office:smarttags" w:element="PersonName">
        <w:r>
          <w:rPr>
            <w:rStyle w:val="basetext"/>
          </w:rPr>
          <w:t>llo</w:t>
        </w:r>
      </w:smartTag>
      <w:r>
        <w:rPr>
          <w:rStyle w:val="basetext"/>
        </w:rPr>
        <w:t xml:space="preserve">wing </w:t>
      </w:r>
      <w:r>
        <w:rPr>
          <w:rStyle w:val="basetext"/>
          <w:rFonts w:ascii="Lucida Console" w:hAnsi="Lucida Console"/>
        </w:rPr>
        <w:t>for</w:t>
      </w:r>
      <w:r>
        <w:rPr>
          <w:rStyle w:val="basetext"/>
        </w:rPr>
        <w:t xml:space="preserve"> headers is </w:t>
      </w:r>
      <w:r>
        <w:rPr>
          <w:rStyle w:val="basetext"/>
          <w:i/>
        </w:rPr>
        <w:t>not</w:t>
      </w:r>
      <w:r>
        <w:rPr>
          <w:rStyle w:val="basetext"/>
        </w:rPr>
        <w:t xml:space="preserve"> valid?</w:t>
      </w:r>
    </w:p>
    <w:p w:rsidR="00EF3EAB" w:rsidRDefault="00EF3EAB" w:rsidP="00B85DB6">
      <w:pPr>
        <w:numPr>
          <w:ilvl w:val="0"/>
          <w:numId w:val="26"/>
        </w:numPr>
        <w:rPr>
          <w:rStyle w:val="basetext"/>
        </w:rPr>
      </w:pPr>
      <w:r>
        <w:rPr>
          <w:rStyle w:val="CDT"/>
        </w:rPr>
        <w:t>for ( int i = 0; i &lt; 10; i++ )</w:t>
      </w:r>
    </w:p>
    <w:p w:rsidR="00EF3EAB" w:rsidRDefault="00EF3EAB" w:rsidP="00B85DB6">
      <w:pPr>
        <w:numPr>
          <w:ilvl w:val="0"/>
          <w:numId w:val="26"/>
        </w:numPr>
        <w:rPr>
          <w:rStyle w:val="basetext"/>
        </w:rPr>
      </w:pPr>
      <w:r>
        <w:rPr>
          <w:rStyle w:val="CDT"/>
        </w:rPr>
        <w:t>int i = 0;</w:t>
      </w:r>
      <w:r>
        <w:rPr>
          <w:rStyle w:val="basetext"/>
        </w:rPr>
        <w:br/>
      </w:r>
      <w:r>
        <w:rPr>
          <w:rStyle w:val="CDT"/>
        </w:rPr>
        <w:t>for ( ; i &lt; 10; i++ )</w:t>
      </w:r>
    </w:p>
    <w:p w:rsidR="00EF3EAB" w:rsidRDefault="00EF3EAB" w:rsidP="00B85DB6">
      <w:pPr>
        <w:numPr>
          <w:ilvl w:val="0"/>
          <w:numId w:val="26"/>
        </w:numPr>
        <w:rPr>
          <w:rStyle w:val="basetext"/>
        </w:rPr>
      </w:pPr>
      <w:r>
        <w:rPr>
          <w:rStyle w:val="CDT"/>
        </w:rPr>
        <w:t>for ( int i = 0; int j = 5; ; i++ )</w:t>
      </w:r>
    </w:p>
    <w:p w:rsidR="00EF3EAB" w:rsidRDefault="00EF3EAB" w:rsidP="00B85DB6">
      <w:pPr>
        <w:numPr>
          <w:ilvl w:val="0"/>
          <w:numId w:val="26"/>
        </w:numPr>
        <w:rPr>
          <w:rStyle w:val="basetext"/>
        </w:rPr>
      </w:pPr>
      <w:r>
        <w:rPr>
          <w:rStyle w:val="CDT"/>
        </w:rPr>
        <w:t>All of the above.</w:t>
      </w:r>
    </w:p>
    <w:p w:rsidR="00EF3EAB" w:rsidRDefault="00EF3EAB" w:rsidP="000118B6">
      <w:pPr>
        <w:rPr>
          <w:rStyle w:val="basetext"/>
          <w:b/>
        </w:rPr>
      </w:pPr>
      <w:r>
        <w:rPr>
          <w:rStyle w:val="basetext"/>
          <w:b/>
        </w:rPr>
        <w:t xml:space="preserve">ANS c. </w:t>
      </w:r>
      <w:r>
        <w:rPr>
          <w:rStyle w:val="CDT"/>
          <w:b w:val="0"/>
        </w:rPr>
        <w:t>for ( int i = 0; int j = 5; ; i++ )</w:t>
      </w:r>
      <w:r>
        <w:rPr>
          <w:rStyle w:val="basetext"/>
          <w:b/>
        </w:rPr>
        <w:t>.</w:t>
      </w:r>
    </w:p>
    <w:p w:rsidR="00EF3EAB" w:rsidRDefault="00EF3EAB" w:rsidP="000118B6">
      <w:pPr>
        <w:outlineLvl w:val="0"/>
        <w:rPr>
          <w:rStyle w:val="basetext"/>
        </w:rPr>
      </w:pPr>
    </w:p>
    <w:p w:rsidR="00EF3EAB" w:rsidRDefault="00EF3EAB" w:rsidP="000118B6">
      <w:pPr>
        <w:outlineLvl w:val="0"/>
        <w:rPr>
          <w:rStyle w:val="basetext"/>
          <w:b/>
        </w:rPr>
      </w:pPr>
      <w:r>
        <w:rPr>
          <w:rStyle w:val="basetext"/>
          <w:b/>
        </w:rPr>
        <w:t>Section 6.2 Program Components in C++</w:t>
      </w:r>
    </w:p>
    <w:p w:rsidR="00EF3EAB" w:rsidRDefault="00EF3EAB" w:rsidP="000118B6">
      <w:pPr>
        <w:rPr>
          <w:rStyle w:val="basetext"/>
        </w:rPr>
      </w:pPr>
    </w:p>
    <w:p w:rsidR="00EF3EAB" w:rsidRDefault="00EF3EAB" w:rsidP="000118B6">
      <w:pPr>
        <w:outlineLvl w:val="0"/>
        <w:rPr>
          <w:rStyle w:val="basetext"/>
        </w:rPr>
      </w:pPr>
      <w:r>
        <w:rPr>
          <w:rStyle w:val="basetext"/>
        </w:rPr>
        <w:t xml:space="preserve">26: </w:t>
      </w:r>
      <w:r>
        <w:rPr>
          <w:sz w:val="20"/>
        </w:rPr>
        <w:t>All of the fo</w:t>
      </w:r>
      <w:smartTag w:uri="urn:schemas-microsoft-com:office:smarttags" w:element="PersonName">
        <w:r>
          <w:rPr>
            <w:sz w:val="20"/>
          </w:rPr>
          <w:t>llo</w:t>
        </w:r>
      </w:smartTag>
      <w:r>
        <w:rPr>
          <w:sz w:val="20"/>
        </w:rPr>
        <w:t xml:space="preserve">wing are </w:t>
      </w:r>
      <w:r>
        <w:rPr>
          <w:i/>
          <w:sz w:val="20"/>
        </w:rPr>
        <w:t>true</w:t>
      </w:r>
      <w:r>
        <w:rPr>
          <w:sz w:val="20"/>
        </w:rPr>
        <w:t xml:space="preserve"> of functions except</w:t>
      </w:r>
      <w:r>
        <w:rPr>
          <w:rStyle w:val="basetext"/>
        </w:rPr>
        <w:t>:</w:t>
      </w:r>
    </w:p>
    <w:p w:rsidR="00EF3EAB" w:rsidRDefault="00EF3EAB" w:rsidP="00B85DB6">
      <w:pPr>
        <w:numPr>
          <w:ilvl w:val="0"/>
          <w:numId w:val="23"/>
        </w:numPr>
        <w:rPr>
          <w:rStyle w:val="basetext"/>
        </w:rPr>
      </w:pPr>
      <w:r>
        <w:rPr>
          <w:sz w:val="20"/>
        </w:rPr>
        <w:t>They define specific tasks that can be used at many points in a program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3"/>
        </w:numPr>
        <w:rPr>
          <w:rStyle w:val="basetext"/>
        </w:rPr>
      </w:pPr>
      <w:r>
        <w:rPr>
          <w:sz w:val="20"/>
        </w:rPr>
        <w:t>A function call must specify the name and arguments of the function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3"/>
        </w:numPr>
        <w:rPr>
          <w:rStyle w:val="basetext"/>
        </w:rPr>
      </w:pPr>
      <w:r>
        <w:rPr>
          <w:sz w:val="20"/>
        </w:rPr>
        <w:t>The definition of a function usually is visible to other functions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3"/>
        </w:numPr>
        <w:rPr>
          <w:rStyle w:val="basetext"/>
        </w:rPr>
      </w:pPr>
      <w:r>
        <w:rPr>
          <w:sz w:val="20"/>
        </w:rPr>
        <w:t>The implementation of a function is hidden from the caller</w:t>
      </w:r>
      <w:r>
        <w:rPr>
          <w:rStyle w:val="basetext"/>
        </w:rPr>
        <w:t>.</w:t>
      </w:r>
    </w:p>
    <w:p w:rsidR="00EF3EAB" w:rsidRDefault="00EF3EAB" w:rsidP="000118B6">
      <w:pPr>
        <w:rPr>
          <w:rStyle w:val="basetext"/>
          <w:b/>
        </w:rPr>
      </w:pPr>
      <w:r>
        <w:rPr>
          <w:rStyle w:val="basetext"/>
          <w:b/>
        </w:rPr>
        <w:t xml:space="preserve">ANS c. </w:t>
      </w:r>
      <w:r>
        <w:rPr>
          <w:b/>
          <w:sz w:val="20"/>
        </w:rPr>
        <w:t>The definition of a function usually is visible to other functions</w:t>
      </w:r>
      <w:r>
        <w:rPr>
          <w:rStyle w:val="basetext"/>
          <w:b/>
        </w:rPr>
        <w:t>.</w:t>
      </w:r>
    </w:p>
    <w:p w:rsidR="00EF3EAB" w:rsidRDefault="00EF3EAB" w:rsidP="000118B6">
      <w:pPr>
        <w:tabs>
          <w:tab w:val="left" w:pos="2820"/>
        </w:tabs>
        <w:outlineLvl w:val="0"/>
        <w:rPr>
          <w:rStyle w:val="basetext"/>
        </w:rPr>
      </w:pPr>
      <w:r>
        <w:rPr>
          <w:rStyle w:val="basetext"/>
        </w:rPr>
        <w:tab/>
      </w:r>
    </w:p>
    <w:p w:rsidR="00EF3EAB" w:rsidRDefault="00EF3EAB" w:rsidP="000118B6">
      <w:pPr>
        <w:outlineLvl w:val="0"/>
      </w:pPr>
      <w:r>
        <w:rPr>
          <w:rStyle w:val="basetext"/>
        </w:rPr>
        <w:t xml:space="preserve">27: </w:t>
      </w:r>
      <w:r>
        <w:rPr>
          <w:sz w:val="20"/>
        </w:rPr>
        <w:t>Functions can:</w:t>
      </w:r>
    </w:p>
    <w:p w:rsidR="00EF3EAB" w:rsidRDefault="00EF3EAB" w:rsidP="00B85DB6">
      <w:pPr>
        <w:numPr>
          <w:ilvl w:val="0"/>
          <w:numId w:val="27"/>
        </w:numPr>
        <w:rPr>
          <w:rStyle w:val="basetext"/>
        </w:rPr>
      </w:pPr>
      <w:r>
        <w:rPr>
          <w:rStyle w:val="basetext"/>
        </w:rPr>
        <w:t>Be used as building blocks to create new programs.</w:t>
      </w:r>
    </w:p>
    <w:p w:rsidR="00EF3EAB" w:rsidRDefault="00EF3EAB" w:rsidP="00B85DB6">
      <w:pPr>
        <w:numPr>
          <w:ilvl w:val="0"/>
          <w:numId w:val="27"/>
        </w:numPr>
        <w:rPr>
          <w:rStyle w:val="basetext"/>
        </w:rPr>
      </w:pPr>
      <w:r>
        <w:rPr>
          <w:rStyle w:val="basetext"/>
        </w:rPr>
        <w:t>R</w:t>
      </w:r>
      <w:smartTag w:uri="urn:schemas-microsoft-com:office:smarttags" w:element="PersonName">
        <w:r>
          <w:rPr>
            <w:rStyle w:val="basetext"/>
          </w:rPr>
          <w:t>et</w:t>
        </w:r>
      </w:smartTag>
      <w:r>
        <w:rPr>
          <w:rStyle w:val="basetext"/>
        </w:rPr>
        <w:t>urn a result to the caller function.</w:t>
      </w:r>
    </w:p>
    <w:p w:rsidR="00EF3EAB" w:rsidRDefault="00EF3EAB" w:rsidP="00B85DB6">
      <w:pPr>
        <w:numPr>
          <w:ilvl w:val="0"/>
          <w:numId w:val="27"/>
        </w:numPr>
        <w:rPr>
          <w:rStyle w:val="basetext"/>
        </w:rPr>
      </w:pPr>
      <w:r>
        <w:rPr>
          <w:rStyle w:val="basetext"/>
        </w:rPr>
        <w:t>Be reused any number of times.</w:t>
      </w:r>
    </w:p>
    <w:p w:rsidR="00EF3EAB" w:rsidRDefault="00EF3EAB" w:rsidP="00B85DB6">
      <w:pPr>
        <w:numPr>
          <w:ilvl w:val="0"/>
          <w:numId w:val="27"/>
        </w:numPr>
        <w:rPr>
          <w:rStyle w:val="basetext"/>
        </w:rPr>
      </w:pPr>
      <w:r>
        <w:rPr>
          <w:rStyle w:val="basetext"/>
        </w:rPr>
        <w:t>Do all of the above.</w:t>
      </w:r>
    </w:p>
    <w:p w:rsidR="00EF3EAB" w:rsidRDefault="00EF3EAB" w:rsidP="000118B6">
      <w:pPr>
        <w:rPr>
          <w:rStyle w:val="CDT"/>
        </w:rPr>
      </w:pPr>
      <w:r>
        <w:rPr>
          <w:rStyle w:val="basetext"/>
          <w:b/>
        </w:rPr>
        <w:t>ANS d. Do all of the above.</w:t>
      </w:r>
    </w:p>
    <w:p w:rsidR="00EF3EAB" w:rsidRDefault="00EF3EAB" w:rsidP="000118B6">
      <w:pPr>
        <w:outlineLvl w:val="0"/>
        <w:rPr>
          <w:rStyle w:val="basetext"/>
        </w:rPr>
      </w:pPr>
    </w:p>
    <w:p w:rsidR="00EF3EAB" w:rsidRDefault="00EF3EAB" w:rsidP="000118B6">
      <w:pPr>
        <w:outlineLvl w:val="0"/>
        <w:rPr>
          <w:sz w:val="20"/>
        </w:rPr>
      </w:pPr>
      <w:r>
        <w:rPr>
          <w:rStyle w:val="basetext"/>
        </w:rPr>
        <w:t xml:space="preserve">28: </w:t>
      </w:r>
      <w:r>
        <w:rPr>
          <w:sz w:val="20"/>
        </w:rPr>
        <w:t>Using the fo</w:t>
      </w:r>
      <w:smartTag w:uri="urn:schemas-microsoft-com:office:smarttags" w:element="PersonName">
        <w:r>
          <w:rPr>
            <w:sz w:val="20"/>
          </w:rPr>
          <w:t>llo</w:t>
        </w:r>
      </w:smartTag>
      <w:r>
        <w:rPr>
          <w:sz w:val="20"/>
        </w:rPr>
        <w:t>wing function definition, the param</w:t>
      </w:r>
      <w:smartTag w:uri="urn:schemas-microsoft-com:office:smarttags" w:element="PersonName">
        <w:r>
          <w:rPr>
            <w:sz w:val="20"/>
          </w:rPr>
          <w:t>et</w:t>
        </w:r>
      </w:smartTag>
      <w:r>
        <w:rPr>
          <w:sz w:val="20"/>
        </w:rPr>
        <w:t>er list is represented by:</w:t>
      </w:r>
    </w:p>
    <w:p w:rsidR="00EF3EAB" w:rsidRDefault="00EF3EAB" w:rsidP="000118B6">
      <w:pPr>
        <w:outlineLvl w:val="0"/>
        <w:rPr>
          <w:sz w:val="20"/>
        </w:rPr>
      </w:pPr>
    </w:p>
    <w:p w:rsidR="00EF3EAB" w:rsidRDefault="00EF3EAB" w:rsidP="000118B6">
      <w:pPr>
        <w:outlineLvl w:val="0"/>
        <w:rPr>
          <w:rStyle w:val="CDT"/>
        </w:rPr>
      </w:pPr>
      <w:r>
        <w:rPr>
          <w:rStyle w:val="CDT"/>
        </w:rPr>
        <w:t>A B ( C )</w:t>
      </w:r>
    </w:p>
    <w:p w:rsidR="00EF3EAB" w:rsidRDefault="00EF3EAB" w:rsidP="000118B6">
      <w:pPr>
        <w:outlineLvl w:val="0"/>
        <w:rPr>
          <w:rStyle w:val="CDT"/>
        </w:rPr>
      </w:pPr>
      <w:r>
        <w:rPr>
          <w:rStyle w:val="CDT"/>
        </w:rPr>
        <w:t>{</w:t>
      </w:r>
    </w:p>
    <w:p w:rsidR="00EF3EAB" w:rsidRDefault="00EF3EAB" w:rsidP="000118B6">
      <w:pPr>
        <w:outlineLvl w:val="0"/>
        <w:rPr>
          <w:rStyle w:val="CDT"/>
        </w:rPr>
      </w:pPr>
      <w:r>
        <w:rPr>
          <w:rStyle w:val="CDT"/>
        </w:rPr>
        <w:t xml:space="preserve">   D</w:t>
      </w:r>
    </w:p>
    <w:p w:rsidR="00EF3EAB" w:rsidRDefault="00EF3EAB" w:rsidP="000118B6">
      <w:pPr>
        <w:outlineLvl w:val="0"/>
        <w:rPr>
          <w:rStyle w:val="CDT"/>
        </w:rPr>
      </w:pPr>
      <w:r>
        <w:rPr>
          <w:rStyle w:val="CDT"/>
        </w:rPr>
        <w:t>}</w:t>
      </w:r>
    </w:p>
    <w:p w:rsidR="00EF3EAB" w:rsidRDefault="00EF3EAB" w:rsidP="000118B6">
      <w:pPr>
        <w:outlineLvl w:val="0"/>
        <w:rPr>
          <w:rStyle w:val="CDT"/>
        </w:rPr>
      </w:pPr>
    </w:p>
    <w:p w:rsidR="00EF3EAB" w:rsidRDefault="00EF3EAB" w:rsidP="00B85DB6">
      <w:pPr>
        <w:numPr>
          <w:ilvl w:val="0"/>
          <w:numId w:val="28"/>
        </w:numPr>
        <w:rPr>
          <w:rStyle w:val="basetext"/>
        </w:rPr>
      </w:pPr>
      <w:r>
        <w:rPr>
          <w:rStyle w:val="CDT"/>
        </w:rPr>
        <w:t xml:space="preserve">  A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8"/>
        </w:numPr>
        <w:rPr>
          <w:rStyle w:val="basetext"/>
        </w:rPr>
      </w:pPr>
      <w:r>
        <w:rPr>
          <w:rStyle w:val="CDT"/>
        </w:rPr>
        <w:t xml:space="preserve">  B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8"/>
        </w:numPr>
        <w:rPr>
          <w:rStyle w:val="basetext"/>
        </w:rPr>
      </w:pPr>
      <w:r>
        <w:rPr>
          <w:rStyle w:val="CDT"/>
        </w:rPr>
        <w:t xml:space="preserve">  C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8"/>
        </w:numPr>
        <w:rPr>
          <w:rStyle w:val="basetext"/>
        </w:rPr>
      </w:pPr>
      <w:r>
        <w:rPr>
          <w:rStyle w:val="CDT"/>
        </w:rPr>
        <w:t xml:space="preserve">  D</w:t>
      </w:r>
      <w:r>
        <w:rPr>
          <w:rStyle w:val="basetext"/>
        </w:rPr>
        <w:t>.</w:t>
      </w:r>
    </w:p>
    <w:p w:rsidR="00EF3EAB" w:rsidRDefault="00EF3EAB" w:rsidP="000118B6">
      <w:pPr>
        <w:rPr>
          <w:rStyle w:val="basetext"/>
          <w:b/>
        </w:rPr>
      </w:pPr>
      <w:r>
        <w:rPr>
          <w:rStyle w:val="basetext"/>
          <w:b/>
        </w:rPr>
        <w:t xml:space="preserve">ANS c. </w:t>
      </w:r>
      <w:r>
        <w:rPr>
          <w:rStyle w:val="CDT"/>
        </w:rPr>
        <w:t>C</w:t>
      </w:r>
      <w:r>
        <w:rPr>
          <w:rStyle w:val="basetext"/>
          <w:b/>
        </w:rPr>
        <w:t>.</w:t>
      </w:r>
    </w:p>
    <w:p w:rsidR="00EF3EAB" w:rsidRDefault="00EF3EAB" w:rsidP="000118B6">
      <w:pPr>
        <w:outlineLvl w:val="0"/>
        <w:rPr>
          <w:rStyle w:val="basetext"/>
        </w:rPr>
      </w:pPr>
    </w:p>
    <w:p w:rsidR="00EF3EAB" w:rsidRDefault="00EF3EAB" w:rsidP="000118B6">
      <w:pPr>
        <w:outlineLvl w:val="0"/>
        <w:rPr>
          <w:rStyle w:val="basetext"/>
        </w:rPr>
      </w:pPr>
      <w:r>
        <w:rPr>
          <w:rStyle w:val="basetext"/>
        </w:rPr>
        <w:t xml:space="preserve">29: </w:t>
      </w:r>
      <w:r>
        <w:rPr>
          <w:sz w:val="20"/>
        </w:rPr>
        <w:t xml:space="preserve">A function prototype does </w:t>
      </w:r>
      <w:r>
        <w:rPr>
          <w:i/>
          <w:sz w:val="20"/>
        </w:rPr>
        <w:t>not</w:t>
      </w:r>
      <w:r>
        <w:rPr>
          <w:sz w:val="20"/>
        </w:rPr>
        <w:t xml:space="preserve"> have to</w:t>
      </w:r>
      <w:r>
        <w:rPr>
          <w:rStyle w:val="basetext"/>
        </w:rPr>
        <w:t>:</w:t>
      </w:r>
    </w:p>
    <w:p w:rsidR="00EF3EAB" w:rsidRDefault="00EF3EAB" w:rsidP="00B85DB6">
      <w:pPr>
        <w:numPr>
          <w:ilvl w:val="0"/>
          <w:numId w:val="29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sz w:val="20"/>
        </w:rPr>
        <w:t>Include param</w:t>
      </w:r>
      <w:smartTag w:uri="urn:schemas-microsoft-com:office:smarttags" w:element="PersonName">
        <w:r>
          <w:rPr>
            <w:sz w:val="20"/>
          </w:rPr>
          <w:t>et</w:t>
        </w:r>
      </w:smartTag>
      <w:r>
        <w:rPr>
          <w:sz w:val="20"/>
        </w:rPr>
        <w:t>er names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9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sz w:val="20"/>
        </w:rPr>
        <w:t>Terminate with a semicolon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9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sz w:val="20"/>
        </w:rPr>
        <w:t>Agree with the function definition</w:t>
      </w:r>
      <w:r>
        <w:rPr>
          <w:rStyle w:val="basetext"/>
        </w:rPr>
        <w:t xml:space="preserve">. </w:t>
      </w:r>
    </w:p>
    <w:p w:rsidR="00EF3EAB" w:rsidRDefault="00EF3EAB" w:rsidP="00B85DB6">
      <w:pPr>
        <w:numPr>
          <w:ilvl w:val="0"/>
          <w:numId w:val="29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sz w:val="20"/>
        </w:rPr>
        <w:t>Match with all calls to the function</w:t>
      </w:r>
      <w:r>
        <w:rPr>
          <w:rStyle w:val="basetext"/>
        </w:rPr>
        <w:t>.</w:t>
      </w:r>
    </w:p>
    <w:p w:rsidR="00EF3EAB" w:rsidRDefault="00EF3EAB" w:rsidP="000118B6">
      <w:pPr>
        <w:rPr>
          <w:rStyle w:val="basetext"/>
          <w:b/>
        </w:rPr>
      </w:pPr>
      <w:r>
        <w:rPr>
          <w:rStyle w:val="basetext"/>
          <w:b/>
        </w:rPr>
        <w:t xml:space="preserve">ANS: a. </w:t>
      </w:r>
      <w:r>
        <w:rPr>
          <w:b/>
          <w:sz w:val="20"/>
        </w:rPr>
        <w:t>Include param</w:t>
      </w:r>
      <w:smartTag w:uri="urn:schemas-microsoft-com:office:smarttags" w:element="PersonName">
        <w:r>
          <w:rPr>
            <w:b/>
            <w:sz w:val="20"/>
          </w:rPr>
          <w:t>et</w:t>
        </w:r>
      </w:smartTag>
      <w:r>
        <w:rPr>
          <w:b/>
          <w:sz w:val="20"/>
        </w:rPr>
        <w:t>er names</w:t>
      </w:r>
      <w:r>
        <w:rPr>
          <w:rStyle w:val="basetext"/>
          <w:b/>
        </w:rPr>
        <w:t>.</w:t>
      </w:r>
    </w:p>
    <w:p w:rsidR="00EF3EAB" w:rsidRDefault="00EF3EAB" w:rsidP="000118B6">
      <w:pPr>
        <w:rPr>
          <w:rStyle w:val="basetext"/>
        </w:rPr>
      </w:pPr>
    </w:p>
    <w:p w:rsidR="00EF3EAB" w:rsidRDefault="00EF3EAB" w:rsidP="000118B6">
      <w:pPr>
        <w:outlineLvl w:val="0"/>
        <w:rPr>
          <w:rStyle w:val="basetext"/>
        </w:rPr>
      </w:pPr>
      <w:r>
        <w:rPr>
          <w:rStyle w:val="basetext"/>
        </w:rPr>
        <w:t xml:space="preserve">30: </w:t>
      </w:r>
      <w:r>
        <w:rPr>
          <w:sz w:val="20"/>
        </w:rPr>
        <w:t>A function prototype can always be omitted when</w:t>
      </w:r>
      <w:r>
        <w:rPr>
          <w:rStyle w:val="basetext"/>
        </w:rPr>
        <w:t>:</w:t>
      </w:r>
    </w:p>
    <w:p w:rsidR="00EF3EAB" w:rsidRDefault="00EF3EAB" w:rsidP="00B85DB6">
      <w:pPr>
        <w:numPr>
          <w:ilvl w:val="0"/>
          <w:numId w:val="30"/>
        </w:numPr>
        <w:rPr>
          <w:rStyle w:val="basetext"/>
        </w:rPr>
      </w:pPr>
      <w:r>
        <w:rPr>
          <w:sz w:val="20"/>
        </w:rPr>
        <w:t xml:space="preserve"> A function is defined before it is first invoked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30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sz w:val="20"/>
        </w:rPr>
        <w:t>A function is invoked before it is first defined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30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sz w:val="20"/>
        </w:rPr>
        <w:t>A function takes no arguments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30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sz w:val="20"/>
        </w:rPr>
        <w:t>A function does not r</w:t>
      </w:r>
      <w:smartTag w:uri="urn:schemas-microsoft-com:office:smarttags" w:element="PersonName">
        <w:r>
          <w:rPr>
            <w:sz w:val="20"/>
          </w:rPr>
          <w:t>et</w:t>
        </w:r>
      </w:smartTag>
      <w:r>
        <w:rPr>
          <w:sz w:val="20"/>
        </w:rPr>
        <w:t>urn a value</w:t>
      </w:r>
      <w:r>
        <w:rPr>
          <w:rStyle w:val="basetext"/>
        </w:rPr>
        <w:t>.</w:t>
      </w:r>
    </w:p>
    <w:p w:rsidR="00EF3EAB" w:rsidRDefault="00EF3EAB" w:rsidP="000118B6">
      <w:pPr>
        <w:rPr>
          <w:rStyle w:val="basetext"/>
          <w:b/>
        </w:rPr>
      </w:pPr>
      <w:r>
        <w:rPr>
          <w:rStyle w:val="basetext"/>
          <w:b/>
        </w:rPr>
        <w:t xml:space="preserve">ANS: a. </w:t>
      </w:r>
      <w:r>
        <w:rPr>
          <w:b/>
          <w:sz w:val="20"/>
        </w:rPr>
        <w:t>A function is defined before it is first invoked</w:t>
      </w:r>
      <w:r>
        <w:rPr>
          <w:rStyle w:val="basetext"/>
          <w:b/>
        </w:rPr>
        <w:t>.</w:t>
      </w:r>
    </w:p>
    <w:p w:rsidR="00EF3EAB" w:rsidRDefault="00EF3EAB" w:rsidP="000118B6">
      <w:pPr>
        <w:rPr>
          <w:rStyle w:val="basetext"/>
        </w:rPr>
      </w:pPr>
    </w:p>
    <w:p w:rsidR="00EF3EAB" w:rsidRDefault="00EF3EAB" w:rsidP="000118B6">
      <w:pPr>
        <w:outlineLvl w:val="0"/>
        <w:rPr>
          <w:rStyle w:val="basetext"/>
        </w:rPr>
      </w:pPr>
      <w:r>
        <w:rPr>
          <w:rStyle w:val="basetext"/>
        </w:rPr>
        <w:t xml:space="preserve">31: </w:t>
      </w:r>
      <w:r>
        <w:rPr>
          <w:sz w:val="20"/>
        </w:rPr>
        <w:t>Converting from type ________ to type ________ will result in the loss of data.</w:t>
      </w:r>
    </w:p>
    <w:p w:rsidR="00EF3EAB" w:rsidRDefault="00EF3EAB" w:rsidP="00B85DB6">
      <w:pPr>
        <w:numPr>
          <w:ilvl w:val="0"/>
          <w:numId w:val="31"/>
        </w:numPr>
        <w:rPr>
          <w:rStyle w:val="basetext"/>
        </w:rPr>
      </w:pPr>
      <w:r>
        <w:rPr>
          <w:sz w:val="20"/>
        </w:rPr>
        <w:t xml:space="preserve"> </w:t>
      </w:r>
      <w:r>
        <w:rPr>
          <w:rStyle w:val="CDT"/>
        </w:rPr>
        <w:t>bool</w:t>
      </w:r>
      <w:r>
        <w:rPr>
          <w:sz w:val="20"/>
        </w:rPr>
        <w:t xml:space="preserve">, </w:t>
      </w:r>
      <w:r>
        <w:rPr>
          <w:rStyle w:val="CDT"/>
        </w:rPr>
        <w:t>char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31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rStyle w:val="CDT"/>
        </w:rPr>
        <w:t>float</w:t>
      </w:r>
      <w:r>
        <w:rPr>
          <w:sz w:val="20"/>
        </w:rPr>
        <w:t xml:space="preserve">, </w:t>
      </w:r>
      <w:r>
        <w:rPr>
          <w:rStyle w:val="CDT"/>
        </w:rPr>
        <w:t>double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31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rStyle w:val="CDT"/>
        </w:rPr>
        <w:t>int</w:t>
      </w:r>
      <w:r>
        <w:rPr>
          <w:sz w:val="20"/>
        </w:rPr>
        <w:t xml:space="preserve">, </w:t>
      </w:r>
      <w:r>
        <w:rPr>
          <w:rStyle w:val="CDT"/>
        </w:rPr>
        <w:t>char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31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rStyle w:val="CDT"/>
        </w:rPr>
        <w:t>short</w:t>
      </w:r>
      <w:r>
        <w:rPr>
          <w:sz w:val="20"/>
        </w:rPr>
        <w:t xml:space="preserve">, </w:t>
      </w:r>
      <w:r>
        <w:rPr>
          <w:rStyle w:val="CDT"/>
        </w:rPr>
        <w:t>long</w:t>
      </w:r>
      <w:r>
        <w:rPr>
          <w:rStyle w:val="basetext"/>
        </w:rPr>
        <w:t>.</w:t>
      </w:r>
    </w:p>
    <w:p w:rsidR="00EF3EAB" w:rsidRDefault="00EF3EAB" w:rsidP="000118B6">
      <w:pPr>
        <w:rPr>
          <w:rStyle w:val="basetext"/>
          <w:b/>
        </w:rPr>
      </w:pPr>
      <w:r>
        <w:rPr>
          <w:rStyle w:val="basetext"/>
          <w:b/>
        </w:rPr>
        <w:t xml:space="preserve">ANS: c. </w:t>
      </w:r>
      <w:r>
        <w:rPr>
          <w:rStyle w:val="CDT"/>
        </w:rPr>
        <w:t>int</w:t>
      </w:r>
      <w:r>
        <w:rPr>
          <w:b/>
          <w:sz w:val="20"/>
        </w:rPr>
        <w:t xml:space="preserve">, </w:t>
      </w:r>
      <w:r>
        <w:rPr>
          <w:rStyle w:val="CDT"/>
        </w:rPr>
        <w:t>char</w:t>
      </w:r>
      <w:r>
        <w:rPr>
          <w:rStyle w:val="basetext"/>
          <w:b/>
        </w:rPr>
        <w:t>.</w:t>
      </w:r>
    </w:p>
    <w:p w:rsidR="00EF3EAB" w:rsidRDefault="00EF3EAB" w:rsidP="000118B6">
      <w:pPr>
        <w:outlineLvl w:val="0"/>
        <w:rPr>
          <w:rStyle w:val="basetext"/>
        </w:rPr>
      </w:pPr>
    </w:p>
    <w:p w:rsidR="00EF3EAB" w:rsidRDefault="00EF3EAB" w:rsidP="000E6563">
      <w:pPr>
        <w:outlineLvl w:val="0"/>
        <w:rPr>
          <w:rStyle w:val="basetext"/>
          <w:b/>
        </w:rPr>
      </w:pPr>
      <w:r>
        <w:rPr>
          <w:rStyle w:val="basetext"/>
          <w:b/>
        </w:rPr>
        <w:t>Section 6.7 Case Study: Random Number Generation</w:t>
      </w:r>
    </w:p>
    <w:p w:rsidR="00EF3EAB" w:rsidRDefault="00EF3EAB" w:rsidP="000E6563">
      <w:pPr>
        <w:rPr>
          <w:rStyle w:val="basetext"/>
        </w:rPr>
      </w:pPr>
    </w:p>
    <w:p w:rsidR="00EF3EAB" w:rsidRDefault="00EF3EAB" w:rsidP="000E6563">
      <w:pPr>
        <w:outlineLvl w:val="0"/>
        <w:rPr>
          <w:rStyle w:val="basetext"/>
        </w:rPr>
      </w:pPr>
      <w:r>
        <w:rPr>
          <w:rStyle w:val="basetext"/>
        </w:rPr>
        <w:t xml:space="preserve">32: </w:t>
      </w:r>
      <w:r>
        <w:rPr>
          <w:sz w:val="20"/>
        </w:rPr>
        <w:t xml:space="preserve">The </w:t>
      </w:r>
      <w:r>
        <w:rPr>
          <w:rStyle w:val="CDT"/>
        </w:rPr>
        <w:t>rand</w:t>
      </w:r>
      <w:r>
        <w:rPr>
          <w:b/>
          <w:bCs/>
          <w:sz w:val="20"/>
        </w:rPr>
        <w:t xml:space="preserve"> </w:t>
      </w:r>
      <w:r>
        <w:rPr>
          <w:sz w:val="20"/>
        </w:rPr>
        <w:t>function generates a data value of the type</w:t>
      </w:r>
      <w:r>
        <w:rPr>
          <w:rStyle w:val="basetext"/>
        </w:rPr>
        <w:t>:</w:t>
      </w:r>
    </w:p>
    <w:p w:rsidR="00EF3EAB" w:rsidRDefault="00EF3EAB" w:rsidP="00B85DB6">
      <w:pPr>
        <w:numPr>
          <w:ilvl w:val="0"/>
          <w:numId w:val="32"/>
        </w:numPr>
        <w:rPr>
          <w:rStyle w:val="CDT"/>
        </w:rPr>
      </w:pPr>
      <w:r>
        <w:rPr>
          <w:rStyle w:val="basetext"/>
        </w:rPr>
        <w:t xml:space="preserve"> </w:t>
      </w:r>
      <w:r>
        <w:rPr>
          <w:rStyle w:val="CDT"/>
        </w:rPr>
        <w:t>unsigned int.</w:t>
      </w:r>
    </w:p>
    <w:p w:rsidR="00EF3EAB" w:rsidRDefault="00EF3EAB" w:rsidP="00B85DB6">
      <w:pPr>
        <w:numPr>
          <w:ilvl w:val="0"/>
          <w:numId w:val="32"/>
        </w:numPr>
        <w:rPr>
          <w:rStyle w:val="CDT"/>
        </w:rPr>
      </w:pPr>
      <w:r>
        <w:rPr>
          <w:rStyle w:val="CDT"/>
        </w:rPr>
        <w:t xml:space="preserve"> int.</w:t>
      </w:r>
    </w:p>
    <w:p w:rsidR="00EF3EAB" w:rsidRDefault="00EF3EAB" w:rsidP="00B85DB6">
      <w:pPr>
        <w:numPr>
          <w:ilvl w:val="0"/>
          <w:numId w:val="32"/>
        </w:numPr>
        <w:rPr>
          <w:rStyle w:val="CDT"/>
        </w:rPr>
      </w:pPr>
      <w:r>
        <w:rPr>
          <w:rStyle w:val="CDT"/>
        </w:rPr>
        <w:t xml:space="preserve"> long int.</w:t>
      </w:r>
    </w:p>
    <w:p w:rsidR="00EF3EAB" w:rsidRDefault="00EF3EAB" w:rsidP="00B85DB6">
      <w:pPr>
        <w:numPr>
          <w:ilvl w:val="0"/>
          <w:numId w:val="32"/>
        </w:numPr>
        <w:rPr>
          <w:rStyle w:val="CDT"/>
        </w:rPr>
      </w:pPr>
      <w:r>
        <w:rPr>
          <w:rStyle w:val="CDT"/>
        </w:rPr>
        <w:t xml:space="preserve"> short int.</w:t>
      </w:r>
    </w:p>
    <w:p w:rsidR="00EF3EAB" w:rsidRDefault="00EF3EAB" w:rsidP="000E6563">
      <w:pPr>
        <w:tabs>
          <w:tab w:val="center" w:pos="4680"/>
        </w:tabs>
        <w:rPr>
          <w:rStyle w:val="basetext"/>
          <w:b/>
        </w:rPr>
      </w:pPr>
      <w:r>
        <w:rPr>
          <w:rStyle w:val="basetext"/>
          <w:b/>
        </w:rPr>
        <w:t xml:space="preserve">ANS: a. </w:t>
      </w:r>
      <w:r>
        <w:rPr>
          <w:rStyle w:val="CDT"/>
        </w:rPr>
        <w:t>unsigned int.</w:t>
      </w:r>
      <w:r>
        <w:rPr>
          <w:rStyle w:val="basetext"/>
          <w:b/>
        </w:rPr>
        <w:tab/>
      </w:r>
    </w:p>
    <w:p w:rsidR="00EF3EAB" w:rsidRDefault="00EF3EAB" w:rsidP="000E6563">
      <w:pPr>
        <w:rPr>
          <w:rStyle w:val="CDT"/>
          <w:b w:val="0"/>
        </w:rPr>
      </w:pPr>
    </w:p>
    <w:p w:rsidR="00EF3EAB" w:rsidRDefault="00EF3EAB" w:rsidP="000E6563">
      <w:pPr>
        <w:outlineLvl w:val="0"/>
        <w:rPr>
          <w:rStyle w:val="basetext"/>
        </w:rPr>
      </w:pPr>
      <w:r>
        <w:rPr>
          <w:rStyle w:val="basetext"/>
        </w:rPr>
        <w:t xml:space="preserve">33: </w:t>
      </w:r>
      <w:r>
        <w:rPr>
          <w:sz w:val="20"/>
        </w:rPr>
        <w:t xml:space="preserve">A variable that can have values </w:t>
      </w:r>
      <w:r>
        <w:rPr>
          <w:i/>
          <w:sz w:val="20"/>
        </w:rPr>
        <w:t>only</w:t>
      </w:r>
      <w:r>
        <w:rPr>
          <w:sz w:val="20"/>
        </w:rPr>
        <w:t xml:space="preserve"> in the range </w:t>
      </w:r>
      <w:r>
        <w:rPr>
          <w:rStyle w:val="CDT"/>
        </w:rPr>
        <w:t>0</w:t>
      </w:r>
      <w:r>
        <w:rPr>
          <w:sz w:val="20"/>
        </w:rPr>
        <w:t xml:space="preserve"> to </w:t>
      </w:r>
      <w:r>
        <w:rPr>
          <w:rStyle w:val="CDT"/>
        </w:rPr>
        <w:t>65535</w:t>
      </w:r>
      <w:r>
        <w:rPr>
          <w:sz w:val="20"/>
        </w:rPr>
        <w:t xml:space="preserve"> is a:</w:t>
      </w:r>
    </w:p>
    <w:p w:rsidR="00EF3EAB" w:rsidRDefault="00EF3EAB" w:rsidP="00B85DB6">
      <w:pPr>
        <w:numPr>
          <w:ilvl w:val="0"/>
          <w:numId w:val="33"/>
        </w:numPr>
        <w:rPr>
          <w:rStyle w:val="CDT"/>
        </w:rPr>
      </w:pPr>
      <w:r>
        <w:rPr>
          <w:rStyle w:val="basetext"/>
        </w:rPr>
        <w:t xml:space="preserve"> </w:t>
      </w:r>
      <w:r>
        <w:rPr>
          <w:sz w:val="20"/>
        </w:rPr>
        <w:t xml:space="preserve">Four-byte </w:t>
      </w:r>
      <w:r>
        <w:rPr>
          <w:rStyle w:val="CDT"/>
        </w:rPr>
        <w:t>int.</w:t>
      </w:r>
    </w:p>
    <w:p w:rsidR="00EF3EAB" w:rsidRDefault="00EF3EAB" w:rsidP="00B85DB6">
      <w:pPr>
        <w:numPr>
          <w:ilvl w:val="0"/>
          <w:numId w:val="33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sz w:val="20"/>
        </w:rPr>
        <w:t xml:space="preserve">Four-byte </w:t>
      </w:r>
      <w:r>
        <w:rPr>
          <w:rStyle w:val="CDT"/>
        </w:rPr>
        <w:t>unsigned int.</w:t>
      </w:r>
    </w:p>
    <w:p w:rsidR="00EF3EAB" w:rsidRDefault="00EF3EAB" w:rsidP="00B85DB6">
      <w:pPr>
        <w:numPr>
          <w:ilvl w:val="0"/>
          <w:numId w:val="33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sz w:val="20"/>
        </w:rPr>
        <w:t xml:space="preserve">Two-byte </w:t>
      </w:r>
      <w:r>
        <w:rPr>
          <w:rStyle w:val="CDT"/>
        </w:rPr>
        <w:t>int.</w:t>
      </w:r>
    </w:p>
    <w:p w:rsidR="00EF3EAB" w:rsidRDefault="00EF3EAB" w:rsidP="00B85DB6">
      <w:pPr>
        <w:numPr>
          <w:ilvl w:val="0"/>
          <w:numId w:val="33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sz w:val="20"/>
        </w:rPr>
        <w:t xml:space="preserve">Two-byte </w:t>
      </w:r>
      <w:r>
        <w:rPr>
          <w:rStyle w:val="CDT"/>
        </w:rPr>
        <w:t>unsigned int.</w:t>
      </w:r>
    </w:p>
    <w:p w:rsidR="00EF3EAB" w:rsidRDefault="00EF3EAB" w:rsidP="000E6563">
      <w:pPr>
        <w:tabs>
          <w:tab w:val="center" w:pos="4680"/>
        </w:tabs>
        <w:rPr>
          <w:rStyle w:val="basetext"/>
          <w:b/>
        </w:rPr>
      </w:pPr>
      <w:r>
        <w:rPr>
          <w:rStyle w:val="basetext"/>
          <w:b/>
        </w:rPr>
        <w:t xml:space="preserve">ANS: d. </w:t>
      </w:r>
      <w:r>
        <w:rPr>
          <w:b/>
          <w:sz w:val="20"/>
        </w:rPr>
        <w:t xml:space="preserve">Two-byte </w:t>
      </w:r>
      <w:r>
        <w:rPr>
          <w:rStyle w:val="CDT"/>
        </w:rPr>
        <w:t>unsigned int.</w:t>
      </w:r>
      <w:r>
        <w:rPr>
          <w:rStyle w:val="basetext"/>
          <w:b/>
        </w:rPr>
        <w:tab/>
      </w:r>
    </w:p>
    <w:p w:rsidR="00EF3EAB" w:rsidRDefault="00EF3EAB" w:rsidP="000E6563">
      <w:pPr>
        <w:tabs>
          <w:tab w:val="left" w:pos="1776"/>
        </w:tabs>
        <w:outlineLvl w:val="0"/>
        <w:rPr>
          <w:rStyle w:val="basetext"/>
        </w:rPr>
      </w:pPr>
      <w:r>
        <w:rPr>
          <w:rStyle w:val="basetext"/>
        </w:rPr>
        <w:tab/>
      </w:r>
    </w:p>
    <w:p w:rsidR="00EF3EAB" w:rsidRDefault="00EF3EAB" w:rsidP="000E6563">
      <w:pPr>
        <w:outlineLvl w:val="0"/>
      </w:pPr>
      <w:r>
        <w:rPr>
          <w:rStyle w:val="basetext"/>
        </w:rPr>
        <w:t xml:space="preserve">34: </w:t>
      </w:r>
      <w:r>
        <w:rPr>
          <w:sz w:val="20"/>
        </w:rPr>
        <w:t>In the expression</w:t>
      </w:r>
    </w:p>
    <w:p w:rsidR="00EF3EAB" w:rsidRDefault="00EF3EAB" w:rsidP="000E6563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CDT"/>
          <w:rFonts w:cs="Times"/>
        </w:rPr>
      </w:pPr>
      <w:r>
        <w:rPr>
          <w:rStyle w:val="CDT"/>
          <w:rFonts w:cs="Times"/>
        </w:rPr>
        <w:t>n = x + rand() % y;</w:t>
      </w:r>
    </w:p>
    <w:p w:rsidR="00EF3EAB" w:rsidRDefault="00EF3EAB" w:rsidP="00B85DB6">
      <w:pPr>
        <w:numPr>
          <w:ilvl w:val="0"/>
          <w:numId w:val="34"/>
        </w:numPr>
        <w:rPr>
          <w:rStyle w:val="CDT"/>
        </w:rPr>
      </w:pPr>
      <w:r>
        <w:rPr>
          <w:rStyle w:val="basetext"/>
        </w:rPr>
        <w:t xml:space="preserve"> </w:t>
      </w:r>
      <w:r>
        <w:rPr>
          <w:rStyle w:val="CDT"/>
        </w:rPr>
        <w:t>y</w:t>
      </w:r>
      <w:r>
        <w:rPr>
          <w:sz w:val="20"/>
        </w:rPr>
        <w:t xml:space="preserve"> is the shifting value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34"/>
        </w:numPr>
        <w:rPr>
          <w:rStyle w:val="CDT"/>
        </w:rPr>
      </w:pPr>
      <w:r>
        <w:rPr>
          <w:rStyle w:val="CDT"/>
        </w:rPr>
        <w:t xml:space="preserve"> x</w:t>
      </w:r>
      <w:r>
        <w:rPr>
          <w:sz w:val="20"/>
        </w:rPr>
        <w:t xml:space="preserve"> is the scaling value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34"/>
        </w:numPr>
        <w:rPr>
          <w:rStyle w:val="CDT"/>
        </w:rPr>
      </w:pPr>
      <w:r>
        <w:rPr>
          <w:rStyle w:val="CDT"/>
        </w:rPr>
        <w:t xml:space="preserve"> y</w:t>
      </w:r>
      <w:r>
        <w:rPr>
          <w:sz w:val="20"/>
        </w:rPr>
        <w:t xml:space="preserve"> is the scaling value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34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sz w:val="20"/>
        </w:rPr>
        <w:t>Both (a) and (b)</w:t>
      </w:r>
      <w:r>
        <w:rPr>
          <w:rStyle w:val="CDT"/>
        </w:rPr>
        <w:t>.</w:t>
      </w:r>
    </w:p>
    <w:p w:rsidR="00EF3EAB" w:rsidRDefault="00EF3EAB" w:rsidP="000E6563">
      <w:pPr>
        <w:tabs>
          <w:tab w:val="center" w:pos="4680"/>
        </w:tabs>
        <w:rPr>
          <w:rStyle w:val="basetext"/>
          <w:b/>
        </w:rPr>
      </w:pPr>
      <w:r>
        <w:rPr>
          <w:rStyle w:val="basetext"/>
          <w:b/>
        </w:rPr>
        <w:t xml:space="preserve">ANS: c. </w:t>
      </w:r>
      <w:r>
        <w:rPr>
          <w:rStyle w:val="CDT"/>
        </w:rPr>
        <w:t>y</w:t>
      </w:r>
      <w:r>
        <w:rPr>
          <w:b/>
          <w:sz w:val="20"/>
        </w:rPr>
        <w:t xml:space="preserve"> is the scaling value</w:t>
      </w:r>
      <w:r>
        <w:rPr>
          <w:rStyle w:val="CDT"/>
        </w:rPr>
        <w:t>.</w:t>
      </w:r>
      <w:r>
        <w:rPr>
          <w:rStyle w:val="basetext"/>
          <w:b/>
        </w:rPr>
        <w:tab/>
      </w:r>
    </w:p>
    <w:p w:rsidR="00EF3EAB" w:rsidRDefault="00EF3EAB" w:rsidP="000E6563">
      <w:pPr>
        <w:outlineLvl w:val="0"/>
        <w:rPr>
          <w:rStyle w:val="basetext"/>
        </w:rPr>
      </w:pPr>
    </w:p>
    <w:p w:rsidR="00EF3EAB" w:rsidRDefault="00EF3EAB" w:rsidP="000E6563">
      <w:pPr>
        <w:outlineLvl w:val="0"/>
      </w:pPr>
      <w:r>
        <w:rPr>
          <w:rStyle w:val="basetext"/>
        </w:rPr>
        <w:t xml:space="preserve">35: </w:t>
      </w:r>
      <w:r>
        <w:rPr>
          <w:rStyle w:val="CDT"/>
        </w:rPr>
        <w:t>srand</w:t>
      </w:r>
      <w:r>
        <w:rPr>
          <w:sz w:val="20"/>
        </w:rPr>
        <w:t>:</w:t>
      </w:r>
    </w:p>
    <w:p w:rsidR="00EF3EAB" w:rsidRDefault="00EF3EAB" w:rsidP="00B85DB6">
      <w:pPr>
        <w:numPr>
          <w:ilvl w:val="0"/>
          <w:numId w:val="35"/>
        </w:numPr>
        <w:rPr>
          <w:rStyle w:val="CDT"/>
        </w:rPr>
      </w:pPr>
      <w:r>
        <w:rPr>
          <w:rStyle w:val="basetext"/>
        </w:rPr>
        <w:t xml:space="preserve"> </w:t>
      </w:r>
      <w:r>
        <w:rPr>
          <w:sz w:val="20"/>
        </w:rPr>
        <w:t xml:space="preserve">Should be called before each call to </w:t>
      </w:r>
      <w:r>
        <w:rPr>
          <w:rStyle w:val="CDT"/>
        </w:rPr>
        <w:t>rand.</w:t>
      </w:r>
    </w:p>
    <w:p w:rsidR="00EF3EAB" w:rsidRDefault="00EF3EAB" w:rsidP="00B85DB6">
      <w:pPr>
        <w:numPr>
          <w:ilvl w:val="0"/>
          <w:numId w:val="35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sz w:val="20"/>
        </w:rPr>
        <w:t xml:space="preserve">Should be used instead of </w:t>
      </w:r>
      <w:r>
        <w:rPr>
          <w:rStyle w:val="CDT"/>
        </w:rPr>
        <w:t>rand</w:t>
      </w:r>
      <w:r>
        <w:rPr>
          <w:sz w:val="20"/>
        </w:rPr>
        <w:t xml:space="preserve"> to generate truly random numbers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35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sz w:val="20"/>
        </w:rPr>
        <w:t>Is unnecessary in C++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35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sz w:val="20"/>
        </w:rPr>
        <w:t xml:space="preserve">Can use the </w:t>
      </w:r>
      <w:r>
        <w:rPr>
          <w:rStyle w:val="CDT"/>
        </w:rPr>
        <w:t>time</w:t>
      </w:r>
      <w:r>
        <w:rPr>
          <w:b/>
          <w:bCs/>
          <w:sz w:val="20"/>
        </w:rPr>
        <w:t xml:space="preserve"> </w:t>
      </w:r>
      <w:r>
        <w:rPr>
          <w:bCs/>
          <w:sz w:val="20"/>
        </w:rPr>
        <w:t xml:space="preserve">function’s return value </w:t>
      </w:r>
      <w:r>
        <w:rPr>
          <w:sz w:val="20"/>
        </w:rPr>
        <w:t>as an optimal seed value</w:t>
      </w:r>
      <w:r>
        <w:rPr>
          <w:rStyle w:val="CDT"/>
        </w:rPr>
        <w:t>.</w:t>
      </w:r>
    </w:p>
    <w:p w:rsidR="00EF3EAB" w:rsidRDefault="00EF3EAB" w:rsidP="000E6563">
      <w:pPr>
        <w:tabs>
          <w:tab w:val="center" w:pos="4680"/>
        </w:tabs>
        <w:rPr>
          <w:rStyle w:val="basetext"/>
          <w:b/>
        </w:rPr>
      </w:pPr>
      <w:r>
        <w:rPr>
          <w:rStyle w:val="basetext"/>
          <w:b/>
        </w:rPr>
        <w:t xml:space="preserve">ANS: d. </w:t>
      </w:r>
      <w:r>
        <w:rPr>
          <w:b/>
          <w:sz w:val="20"/>
        </w:rPr>
        <w:t xml:space="preserve">Can use the </w:t>
      </w:r>
      <w:r>
        <w:rPr>
          <w:rStyle w:val="CDT"/>
        </w:rPr>
        <w:t>time</w:t>
      </w:r>
      <w:r>
        <w:rPr>
          <w:b/>
          <w:bCs/>
          <w:sz w:val="20"/>
        </w:rPr>
        <w:t xml:space="preserve"> function’s return value </w:t>
      </w:r>
      <w:r>
        <w:rPr>
          <w:b/>
          <w:sz w:val="20"/>
        </w:rPr>
        <w:t>as an optimal seed value</w:t>
      </w:r>
      <w:r>
        <w:rPr>
          <w:rStyle w:val="CDT"/>
        </w:rPr>
        <w:t>.</w:t>
      </w:r>
      <w:r>
        <w:rPr>
          <w:rStyle w:val="basetext"/>
          <w:b/>
        </w:rPr>
        <w:tab/>
      </w:r>
    </w:p>
    <w:p w:rsidR="00EF3EAB" w:rsidRDefault="00EF3EAB" w:rsidP="000E6563">
      <w:pPr>
        <w:outlineLvl w:val="0"/>
        <w:rPr>
          <w:rStyle w:val="basetext"/>
        </w:rPr>
      </w:pPr>
    </w:p>
    <w:p w:rsidR="00EF3EAB" w:rsidRDefault="00EF3EAB" w:rsidP="000118B6">
      <w:pPr>
        <w:outlineLvl w:val="0"/>
        <w:rPr>
          <w:rStyle w:val="basetext"/>
        </w:rPr>
      </w:pPr>
    </w:p>
    <w:p w:rsidR="00EF3EAB" w:rsidRDefault="00EF3EAB" w:rsidP="000E6563">
      <w:pPr>
        <w:outlineLvl w:val="0"/>
        <w:rPr>
          <w:rStyle w:val="basetext"/>
          <w:b/>
        </w:rPr>
      </w:pPr>
      <w:r>
        <w:rPr>
          <w:rStyle w:val="basetext"/>
          <w:b/>
        </w:rPr>
        <w:t>Section 6.9 Storage Classes</w:t>
      </w:r>
    </w:p>
    <w:p w:rsidR="00EF3EAB" w:rsidRDefault="00EF3EAB" w:rsidP="000E6563">
      <w:pPr>
        <w:outlineLvl w:val="0"/>
        <w:rPr>
          <w:rStyle w:val="basetext"/>
        </w:rPr>
      </w:pPr>
    </w:p>
    <w:p w:rsidR="00EF3EAB" w:rsidRDefault="00EF3EAB" w:rsidP="000E6563">
      <w:pPr>
        <w:outlineLvl w:val="0"/>
        <w:rPr>
          <w:rFonts w:ascii="Courier" w:hAnsi="Courier" w:cs="Courier"/>
          <w:b/>
          <w:bCs/>
          <w:sz w:val="20"/>
        </w:rPr>
      </w:pPr>
      <w:r>
        <w:rPr>
          <w:rStyle w:val="basetext"/>
        </w:rPr>
        <w:t>36: In C++0x, Depending on the circumstances, the</w:t>
      </w:r>
      <w:r>
        <w:rPr>
          <w:sz w:val="20"/>
        </w:rPr>
        <w:t xml:space="preserve"> compiler may ignore the storage class specifier:</w:t>
      </w:r>
    </w:p>
    <w:p w:rsidR="00EF3EAB" w:rsidRDefault="00EF3EAB" w:rsidP="00B85DB6">
      <w:pPr>
        <w:numPr>
          <w:ilvl w:val="0"/>
          <w:numId w:val="36"/>
        </w:numPr>
        <w:rPr>
          <w:rStyle w:val="CDT"/>
          <w:b w:val="0"/>
        </w:rPr>
      </w:pPr>
      <w:r>
        <w:rPr>
          <w:rStyle w:val="CDT"/>
        </w:rPr>
        <w:t>auto.</w:t>
      </w:r>
    </w:p>
    <w:p w:rsidR="00EF3EAB" w:rsidRDefault="00EF3EAB" w:rsidP="00B85DB6">
      <w:pPr>
        <w:numPr>
          <w:ilvl w:val="0"/>
          <w:numId w:val="36"/>
        </w:numPr>
        <w:rPr>
          <w:rStyle w:val="CDT"/>
        </w:rPr>
      </w:pPr>
      <w:r>
        <w:rPr>
          <w:rStyle w:val="CDT"/>
        </w:rPr>
        <w:t>register.</w:t>
      </w:r>
    </w:p>
    <w:p w:rsidR="00EF3EAB" w:rsidRDefault="00EF3EAB" w:rsidP="00B85DB6">
      <w:pPr>
        <w:numPr>
          <w:ilvl w:val="0"/>
          <w:numId w:val="36"/>
        </w:numPr>
        <w:rPr>
          <w:rStyle w:val="CDT"/>
        </w:rPr>
      </w:pPr>
      <w:r>
        <w:rPr>
          <w:rStyle w:val="CDT"/>
        </w:rPr>
        <w:t>static.</w:t>
      </w:r>
    </w:p>
    <w:p w:rsidR="00EF3EAB" w:rsidRDefault="00EF3EAB" w:rsidP="00B85DB6">
      <w:pPr>
        <w:numPr>
          <w:ilvl w:val="0"/>
          <w:numId w:val="36"/>
        </w:numPr>
        <w:rPr>
          <w:rStyle w:val="CDT"/>
        </w:rPr>
      </w:pPr>
      <w:r>
        <w:rPr>
          <w:rStyle w:val="CDT"/>
        </w:rPr>
        <w:t>extern.</w:t>
      </w:r>
    </w:p>
    <w:p w:rsidR="00EF3EAB" w:rsidRDefault="00EF3EAB" w:rsidP="000E6563">
      <w:pPr>
        <w:rPr>
          <w:rStyle w:val="basetext"/>
          <w:b/>
        </w:rPr>
      </w:pPr>
      <w:r>
        <w:rPr>
          <w:rStyle w:val="basetext"/>
          <w:b/>
        </w:rPr>
        <w:t xml:space="preserve">ANS: b. </w:t>
      </w:r>
      <w:r>
        <w:rPr>
          <w:rStyle w:val="CDT"/>
        </w:rPr>
        <w:t>register</w:t>
      </w:r>
      <w:r>
        <w:rPr>
          <w:rStyle w:val="basetext"/>
          <w:b/>
        </w:rPr>
        <w:t>.</w:t>
      </w:r>
    </w:p>
    <w:p w:rsidR="00EF3EAB" w:rsidRDefault="00EF3EAB" w:rsidP="000118B6">
      <w:pPr>
        <w:outlineLvl w:val="0"/>
        <w:rPr>
          <w:rStyle w:val="basetext"/>
        </w:rPr>
      </w:pPr>
    </w:p>
    <w:p w:rsidR="00EF3EAB" w:rsidRDefault="00EF3EAB" w:rsidP="000E6563">
      <w:pPr>
        <w:outlineLvl w:val="0"/>
        <w:rPr>
          <w:rStyle w:val="basetext"/>
        </w:rPr>
      </w:pPr>
      <w:r>
        <w:rPr>
          <w:rStyle w:val="basetext"/>
        </w:rPr>
        <w:t xml:space="preserve">37: </w:t>
      </w:r>
      <w:r>
        <w:rPr>
          <w:sz w:val="20"/>
        </w:rPr>
        <w:t xml:space="preserve">Which of the following is </w:t>
      </w:r>
      <w:r>
        <w:rPr>
          <w:i/>
          <w:sz w:val="20"/>
        </w:rPr>
        <w:t>not</w:t>
      </w:r>
      <w:r>
        <w:rPr>
          <w:sz w:val="20"/>
        </w:rPr>
        <w:t xml:space="preserve"> true of </w:t>
      </w:r>
      <w:r>
        <w:rPr>
          <w:rStyle w:val="CDT"/>
        </w:rPr>
        <w:t>static</w:t>
      </w:r>
      <w:r>
        <w:rPr>
          <w:sz w:val="20"/>
        </w:rPr>
        <w:t xml:space="preserve"> local variables?</w:t>
      </w:r>
    </w:p>
    <w:p w:rsidR="00EF3EAB" w:rsidRDefault="00EF3EAB" w:rsidP="00B85DB6">
      <w:pPr>
        <w:numPr>
          <w:ilvl w:val="0"/>
          <w:numId w:val="37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sz w:val="20"/>
        </w:rPr>
        <w:t>They are accessible outside of the function in which they are defined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37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sz w:val="20"/>
        </w:rPr>
        <w:t>They retain their values when the function in which they are defined terminates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37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sz w:val="20"/>
        </w:rPr>
        <w:t>They are initialized to zero if not explicitly initialized by the programmer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37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sz w:val="20"/>
        </w:rPr>
        <w:t xml:space="preserve">They can be of type </w:t>
      </w:r>
      <w:r>
        <w:rPr>
          <w:rStyle w:val="CDT"/>
        </w:rPr>
        <w:t>int.</w:t>
      </w:r>
    </w:p>
    <w:p w:rsidR="00EF3EAB" w:rsidRDefault="00EF3EAB" w:rsidP="000E6563">
      <w:pPr>
        <w:rPr>
          <w:rStyle w:val="basetext"/>
          <w:b/>
        </w:rPr>
      </w:pPr>
      <w:r>
        <w:rPr>
          <w:rStyle w:val="basetext"/>
          <w:b/>
        </w:rPr>
        <w:t xml:space="preserve">ANS: a. </w:t>
      </w:r>
      <w:r>
        <w:rPr>
          <w:b/>
          <w:sz w:val="20"/>
        </w:rPr>
        <w:t>They are accessible outside of the function in which they are defined</w:t>
      </w:r>
      <w:r>
        <w:rPr>
          <w:rStyle w:val="basetext"/>
          <w:b/>
        </w:rPr>
        <w:t>.</w:t>
      </w:r>
    </w:p>
    <w:p w:rsidR="00EF3EAB" w:rsidRDefault="00EF3EAB" w:rsidP="000E6563">
      <w:pPr>
        <w:tabs>
          <w:tab w:val="left" w:pos="5985"/>
        </w:tabs>
        <w:outlineLvl w:val="0"/>
      </w:pPr>
    </w:p>
    <w:p w:rsidR="00EF3EAB" w:rsidRDefault="00EF3EAB" w:rsidP="000E6563">
      <w:pPr>
        <w:outlineLvl w:val="0"/>
        <w:rPr>
          <w:rStyle w:val="basetext"/>
        </w:rPr>
      </w:pPr>
      <w:r>
        <w:rPr>
          <w:rStyle w:val="basetext"/>
        </w:rPr>
        <w:t>38: What happens when two blocks, one nested inside of the other, both declare variables with the same identifier? (Assume that the outer block declares its variable before the opening left-brace of the inner block.)</w:t>
      </w:r>
    </w:p>
    <w:p w:rsidR="00EF3EAB" w:rsidRDefault="00EF3EAB" w:rsidP="00B85DB6">
      <w:pPr>
        <w:numPr>
          <w:ilvl w:val="0"/>
          <w:numId w:val="38"/>
        </w:numPr>
        <w:rPr>
          <w:rStyle w:val="basetext"/>
        </w:rPr>
      </w:pPr>
      <w:r>
        <w:rPr>
          <w:rStyle w:val="basetext"/>
        </w:rPr>
        <w:t xml:space="preserve"> A syntax error occurs.</w:t>
      </w:r>
    </w:p>
    <w:p w:rsidR="00EF3EAB" w:rsidRDefault="00EF3EAB" w:rsidP="00B85DB6">
      <w:pPr>
        <w:numPr>
          <w:ilvl w:val="0"/>
          <w:numId w:val="38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rStyle w:val="basetext"/>
        </w:rPr>
        <w:t>The “outer” variable is hidden while the “inner” variable is in scope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38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rStyle w:val="basetext"/>
        </w:rPr>
        <w:t>The “outer” variable is irretrievably lost when the “inner” variable is declared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38"/>
        </w:numPr>
        <w:rPr>
          <w:rStyle w:val="CDT"/>
        </w:rPr>
      </w:pPr>
      <w:r>
        <w:rPr>
          <w:rStyle w:val="basetext"/>
        </w:rPr>
        <w:t xml:space="preserve"> The “inner” declaration is ignored and the “outer” variable has scope even inside the inner block</w:t>
      </w:r>
      <w:r>
        <w:rPr>
          <w:rStyle w:val="CDT"/>
        </w:rPr>
        <w:t>.</w:t>
      </w:r>
    </w:p>
    <w:p w:rsidR="00EF3EAB" w:rsidRDefault="00EF3EAB" w:rsidP="000E6563">
      <w:pPr>
        <w:rPr>
          <w:rStyle w:val="basetext"/>
          <w:b/>
        </w:rPr>
      </w:pPr>
      <w:r>
        <w:rPr>
          <w:rStyle w:val="basetext"/>
          <w:b/>
        </w:rPr>
        <w:t>ANS: b. The “outer” variable is hidden while the “inner” variable is in scope</w:t>
      </w:r>
      <w:r>
        <w:rPr>
          <w:rStyle w:val="CDT"/>
        </w:rPr>
        <w:t>.</w:t>
      </w:r>
    </w:p>
    <w:p w:rsidR="00EF3EAB" w:rsidRDefault="00EF3EAB" w:rsidP="000E6563">
      <w:pPr>
        <w:tabs>
          <w:tab w:val="left" w:pos="2440"/>
        </w:tabs>
        <w:outlineLvl w:val="0"/>
        <w:rPr>
          <w:rStyle w:val="basetext"/>
          <w:b/>
        </w:rPr>
      </w:pPr>
      <w:r>
        <w:rPr>
          <w:rStyle w:val="basetext"/>
          <w:b/>
        </w:rPr>
        <w:tab/>
      </w:r>
    </w:p>
    <w:p w:rsidR="00EF3EAB" w:rsidRDefault="00EF3EAB" w:rsidP="000E6563">
      <w:pPr>
        <w:outlineLvl w:val="0"/>
        <w:rPr>
          <w:rStyle w:val="basetext"/>
          <w:b/>
        </w:rPr>
      </w:pPr>
      <w:r>
        <w:rPr>
          <w:rStyle w:val="basetext"/>
          <w:b/>
        </w:rPr>
        <w:t>Section 6.11 Function Call Stack and Activation Records</w:t>
      </w:r>
    </w:p>
    <w:p w:rsidR="00EF3EAB" w:rsidRDefault="00EF3EAB" w:rsidP="000E6563">
      <w:pPr>
        <w:rPr>
          <w:rStyle w:val="basetext"/>
          <w:rFonts w:ascii="Lucida Console" w:hAnsi="Lucida Console"/>
        </w:rPr>
      </w:pPr>
    </w:p>
    <w:p w:rsidR="00EF3EAB" w:rsidRDefault="00EF3EAB" w:rsidP="000E6563">
      <w:pPr>
        <w:outlineLvl w:val="0"/>
        <w:rPr>
          <w:rStyle w:val="basetext"/>
        </w:rPr>
      </w:pPr>
      <w:r>
        <w:rPr>
          <w:rStyle w:val="basetext"/>
        </w:rPr>
        <w:t xml:space="preserve">39: An activation record will be </w:t>
      </w:r>
      <w:r>
        <w:rPr>
          <w:rStyle w:val="basetext"/>
          <w:i/>
        </w:rPr>
        <w:t>popped off</w:t>
      </w:r>
      <w:r>
        <w:rPr>
          <w:rStyle w:val="basetext"/>
        </w:rPr>
        <w:t xml:space="preserve"> the function call stack whenever:</w:t>
      </w:r>
    </w:p>
    <w:p w:rsidR="00EF3EAB" w:rsidRDefault="00EF3EAB" w:rsidP="00B85DB6">
      <w:pPr>
        <w:numPr>
          <w:ilvl w:val="0"/>
          <w:numId w:val="39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rStyle w:val="basetext"/>
        </w:rPr>
        <w:t>A function returns control to its caller.</w:t>
      </w:r>
    </w:p>
    <w:p w:rsidR="00EF3EAB" w:rsidRDefault="00EF3EAB" w:rsidP="00B85DB6">
      <w:pPr>
        <w:numPr>
          <w:ilvl w:val="0"/>
          <w:numId w:val="39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rStyle w:val="basetext"/>
        </w:rPr>
        <w:t>A function calls another function.</w:t>
      </w:r>
    </w:p>
    <w:p w:rsidR="00EF3EAB" w:rsidRDefault="00EF3EAB" w:rsidP="00B85DB6">
      <w:pPr>
        <w:numPr>
          <w:ilvl w:val="0"/>
          <w:numId w:val="39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rStyle w:val="basetext"/>
        </w:rPr>
        <w:t>A function calls itself.</w:t>
      </w:r>
    </w:p>
    <w:p w:rsidR="00EF3EAB" w:rsidRDefault="00EF3EAB" w:rsidP="00B85DB6">
      <w:pPr>
        <w:numPr>
          <w:ilvl w:val="0"/>
          <w:numId w:val="39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rStyle w:val="basetext"/>
        </w:rPr>
        <w:t>A function declares a local variable.</w:t>
      </w:r>
    </w:p>
    <w:p w:rsidR="00EF3EAB" w:rsidRDefault="00EF3EAB" w:rsidP="000E6563">
      <w:pPr>
        <w:rPr>
          <w:rStyle w:val="basetext"/>
          <w:b/>
        </w:rPr>
      </w:pPr>
      <w:r>
        <w:rPr>
          <w:rStyle w:val="basetext"/>
          <w:b/>
        </w:rPr>
        <w:t>ANS: a. A function returns control to its caller.</w:t>
      </w:r>
    </w:p>
    <w:p w:rsidR="00EF3EAB" w:rsidRDefault="00EF3EAB" w:rsidP="000E6563">
      <w:pPr>
        <w:tabs>
          <w:tab w:val="left" w:pos="5985"/>
        </w:tabs>
        <w:outlineLvl w:val="0"/>
      </w:pPr>
    </w:p>
    <w:p w:rsidR="00EF3EAB" w:rsidRDefault="00EF3EAB" w:rsidP="000E6563">
      <w:pPr>
        <w:outlineLvl w:val="0"/>
        <w:rPr>
          <w:rStyle w:val="basetext"/>
        </w:rPr>
      </w:pPr>
      <w:r>
        <w:rPr>
          <w:rStyle w:val="basetext"/>
        </w:rPr>
        <w:t xml:space="preserve">40: Which of the following is </w:t>
      </w:r>
      <w:r>
        <w:rPr>
          <w:rStyle w:val="basetext"/>
          <w:i/>
        </w:rPr>
        <w:t>not</w:t>
      </w:r>
      <w:r>
        <w:rPr>
          <w:rStyle w:val="basetext"/>
        </w:rPr>
        <w:t xml:space="preserve"> included in a function’s activation record?</w:t>
      </w:r>
    </w:p>
    <w:p w:rsidR="00EF3EAB" w:rsidRDefault="00EF3EAB" w:rsidP="00B85DB6">
      <w:pPr>
        <w:numPr>
          <w:ilvl w:val="0"/>
          <w:numId w:val="40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rStyle w:val="basetext"/>
        </w:rPr>
        <w:t>The return address of its caller function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40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rStyle w:val="basetext"/>
        </w:rPr>
        <w:t>Parameter values received from its caller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40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rStyle w:val="basetext"/>
        </w:rPr>
        <w:t>Local variables it has declared</w:t>
      </w:r>
      <w:r>
        <w:rPr>
          <w:rStyle w:val="CDT"/>
        </w:rPr>
        <w:t>.</w:t>
      </w:r>
    </w:p>
    <w:p w:rsidR="00EF3EAB" w:rsidRDefault="00EF3EAB" w:rsidP="00B85DB6">
      <w:pPr>
        <w:numPr>
          <w:ilvl w:val="0"/>
          <w:numId w:val="40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rStyle w:val="basetext"/>
        </w:rPr>
        <w:t>The name of the function</w:t>
      </w:r>
      <w:r>
        <w:rPr>
          <w:rStyle w:val="CDT"/>
        </w:rPr>
        <w:t>.</w:t>
      </w:r>
    </w:p>
    <w:p w:rsidR="00EF3EAB" w:rsidRDefault="00EF3EAB" w:rsidP="000E6563">
      <w:pPr>
        <w:rPr>
          <w:rStyle w:val="CDT"/>
        </w:rPr>
      </w:pPr>
      <w:r>
        <w:rPr>
          <w:rStyle w:val="basetext"/>
          <w:b/>
        </w:rPr>
        <w:t>ANS: d. The name of the function</w:t>
      </w:r>
      <w:r>
        <w:rPr>
          <w:rStyle w:val="CDT"/>
        </w:rPr>
        <w:t>.</w:t>
      </w:r>
    </w:p>
    <w:p w:rsidR="00EF3EAB" w:rsidRDefault="00EF3EAB" w:rsidP="000E6563">
      <w:pPr>
        <w:tabs>
          <w:tab w:val="left" w:pos="5985"/>
        </w:tabs>
        <w:outlineLvl w:val="0"/>
      </w:pPr>
    </w:p>
    <w:p w:rsidR="00EF3EAB" w:rsidRDefault="00EF3EAB" w:rsidP="000112B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tLeast"/>
        <w:jc w:val="both"/>
        <w:rPr>
          <w:rStyle w:val="CDT"/>
          <w:rFonts w:cs="Times"/>
        </w:rPr>
      </w:pPr>
      <w:r>
        <w:rPr>
          <w:rStyle w:val="basetext"/>
          <w:rFonts w:cs="Times"/>
        </w:rPr>
        <w:t>41: The</w:t>
      </w:r>
      <w:r>
        <w:rPr>
          <w:sz w:val="20"/>
          <w:szCs w:val="20"/>
        </w:rPr>
        <w:t xml:space="preserve"> </w:t>
      </w:r>
      <w:r>
        <w:rPr>
          <w:rStyle w:val="CDT"/>
          <w:rFonts w:cs="Times"/>
        </w:rPr>
        <w:t>inline</w:t>
      </w:r>
      <w:r>
        <w:rPr>
          <w:sz w:val="20"/>
          <w:szCs w:val="20"/>
        </w:rPr>
        <w:t xml:space="preserve"> </w:t>
      </w:r>
      <w:r>
        <w:rPr>
          <w:rStyle w:val="basetext"/>
          <w:rFonts w:cs="Times"/>
        </w:rPr>
        <w:t>keyword</w:t>
      </w:r>
      <w:r>
        <w:rPr>
          <w:rFonts w:ascii="Times New Roman" w:hAnsi="Times New Roman"/>
          <w:sz w:val="20"/>
          <w:szCs w:val="20"/>
        </w:rPr>
        <w:t>:</w:t>
      </w:r>
    </w:p>
    <w:p w:rsidR="00EF3EAB" w:rsidRDefault="00EF3EAB" w:rsidP="00B85DB6">
      <w:pPr>
        <w:numPr>
          <w:ilvl w:val="0"/>
          <w:numId w:val="41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sz w:val="20"/>
        </w:rPr>
        <w:t>Increases function-call overhead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1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sz w:val="20"/>
        </w:rPr>
        <w:t>Can reduce a function’s execution time but increase program size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1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sz w:val="20"/>
        </w:rPr>
        <w:t>Can decrease program size but increase the function’s execution time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1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sz w:val="20"/>
        </w:rPr>
        <w:t>Should be used with all frequently used functions</w:t>
      </w:r>
      <w:r>
        <w:rPr>
          <w:rStyle w:val="basetext"/>
        </w:rPr>
        <w:t>.</w:t>
      </w:r>
    </w:p>
    <w:p w:rsidR="00EF3EAB" w:rsidRDefault="00EF3EAB" w:rsidP="000112BC">
      <w:pPr>
        <w:rPr>
          <w:rStyle w:val="basetext"/>
          <w:b/>
        </w:rPr>
      </w:pPr>
      <w:r>
        <w:rPr>
          <w:rStyle w:val="basetext"/>
          <w:b/>
        </w:rPr>
        <w:t xml:space="preserve">ANS: b. </w:t>
      </w:r>
      <w:r>
        <w:rPr>
          <w:b/>
          <w:sz w:val="20"/>
        </w:rPr>
        <w:t>Can reduce a function’s execution time but increase program size</w:t>
      </w:r>
      <w:r>
        <w:rPr>
          <w:rStyle w:val="basetext"/>
          <w:b/>
        </w:rPr>
        <w:t>.</w:t>
      </w:r>
    </w:p>
    <w:p w:rsidR="00EF3EAB" w:rsidRDefault="00EF3EAB" w:rsidP="000112BC">
      <w:pPr>
        <w:outlineLvl w:val="0"/>
        <w:rPr>
          <w:rStyle w:val="basetext"/>
        </w:rPr>
      </w:pPr>
    </w:p>
    <w:p w:rsidR="00EF3EAB" w:rsidRDefault="00EF3EAB" w:rsidP="00762A3D">
      <w:pPr>
        <w:outlineLvl w:val="0"/>
        <w:rPr>
          <w:rStyle w:val="basetext"/>
          <w:b/>
        </w:rPr>
      </w:pPr>
      <w:r>
        <w:rPr>
          <w:rStyle w:val="basetext"/>
          <w:b/>
        </w:rPr>
        <w:t>Section 6.14 References and Reference Parameters</w:t>
      </w:r>
    </w:p>
    <w:p w:rsidR="00EF3EAB" w:rsidRDefault="00EF3EAB" w:rsidP="00762A3D">
      <w:pPr>
        <w:tabs>
          <w:tab w:val="left" w:pos="4090"/>
        </w:tabs>
        <w:rPr>
          <w:rStyle w:val="basetext"/>
          <w:rFonts w:ascii="Lucida Console" w:hAnsi="Lucida Console"/>
        </w:rPr>
      </w:pPr>
      <w:r>
        <w:rPr>
          <w:rStyle w:val="basetext"/>
          <w:rFonts w:ascii="Lucida Console" w:hAnsi="Lucida Console"/>
        </w:rPr>
        <w:tab/>
      </w:r>
    </w:p>
    <w:p w:rsidR="00EF3EAB" w:rsidRDefault="00EF3EAB" w:rsidP="00762A3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tLeast"/>
        <w:jc w:val="both"/>
        <w:rPr>
          <w:rStyle w:val="CDT"/>
          <w:rFonts w:cs="Times"/>
        </w:rPr>
      </w:pPr>
      <w:r>
        <w:rPr>
          <w:rStyle w:val="basetext"/>
          <w:rFonts w:cs="Times"/>
        </w:rPr>
        <w:t>42: When an argument is passed-by-value, changes in the called function __________ affect the original variable’s value;  when an argument is passed call-by-reference, changes in the called function __________ affect the original variable’s value.</w:t>
      </w:r>
    </w:p>
    <w:p w:rsidR="00EF3EAB" w:rsidRDefault="00EF3EAB" w:rsidP="00B85DB6">
      <w:pPr>
        <w:numPr>
          <w:ilvl w:val="0"/>
          <w:numId w:val="42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sz w:val="20"/>
        </w:rPr>
        <w:t>Do not, do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2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sz w:val="20"/>
        </w:rPr>
        <w:t>Do not, do not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2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sz w:val="20"/>
        </w:rPr>
        <w:t>Do, do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2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sz w:val="20"/>
        </w:rPr>
        <w:t>Do, do not</w:t>
      </w:r>
      <w:r>
        <w:rPr>
          <w:rStyle w:val="basetext"/>
        </w:rPr>
        <w:t>.</w:t>
      </w:r>
    </w:p>
    <w:p w:rsidR="00EF3EAB" w:rsidRDefault="00EF3EAB" w:rsidP="00762A3D">
      <w:pPr>
        <w:rPr>
          <w:rStyle w:val="basetext"/>
          <w:b/>
        </w:rPr>
      </w:pPr>
      <w:r>
        <w:rPr>
          <w:rStyle w:val="basetext"/>
          <w:b/>
        </w:rPr>
        <w:t xml:space="preserve">ANS: a. </w:t>
      </w:r>
      <w:r>
        <w:rPr>
          <w:b/>
          <w:sz w:val="20"/>
        </w:rPr>
        <w:t>Do not, do</w:t>
      </w:r>
      <w:r>
        <w:rPr>
          <w:rStyle w:val="basetext"/>
          <w:b/>
        </w:rPr>
        <w:t>.</w:t>
      </w:r>
    </w:p>
    <w:p w:rsidR="00EF3EAB" w:rsidRDefault="00EF3EAB" w:rsidP="00762A3D">
      <w:pPr>
        <w:tabs>
          <w:tab w:val="left" w:pos="5985"/>
        </w:tabs>
        <w:jc w:val="center"/>
        <w:outlineLvl w:val="0"/>
      </w:pPr>
    </w:p>
    <w:p w:rsidR="00EF3EAB" w:rsidRDefault="00EF3EAB" w:rsidP="00762A3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tLeast"/>
        <w:jc w:val="both"/>
        <w:rPr>
          <w:rStyle w:val="CDT"/>
          <w:rFonts w:cs="Times"/>
        </w:rPr>
      </w:pPr>
      <w:r>
        <w:rPr>
          <w:rStyle w:val="basetext"/>
          <w:rFonts w:cs="Times"/>
        </w:rPr>
        <w:t>43: A reference parameter:</w:t>
      </w:r>
    </w:p>
    <w:p w:rsidR="00EF3EAB" w:rsidRDefault="00EF3EAB" w:rsidP="00B85DB6">
      <w:pPr>
        <w:numPr>
          <w:ilvl w:val="0"/>
          <w:numId w:val="43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sz w:val="20"/>
        </w:rPr>
        <w:t>Is an alias for its corresponding argument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3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sz w:val="20"/>
        </w:rPr>
        <w:t>Is declared by following the parameter’s type in the function prototype by an ampersand (</w:t>
      </w:r>
      <w:r>
        <w:rPr>
          <w:rStyle w:val="CDT"/>
        </w:rPr>
        <w:t>&amp;</w:t>
      </w:r>
      <w:r>
        <w:rPr>
          <w:sz w:val="20"/>
        </w:rPr>
        <w:t>)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3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sz w:val="20"/>
        </w:rPr>
        <w:t>Cannot be modified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3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sz w:val="20"/>
        </w:rPr>
        <w:t>Both (a) and (b)</w:t>
      </w:r>
      <w:r>
        <w:rPr>
          <w:rStyle w:val="basetext"/>
        </w:rPr>
        <w:t>.</w:t>
      </w:r>
    </w:p>
    <w:p w:rsidR="00EF3EAB" w:rsidRDefault="00EF3EAB" w:rsidP="00762A3D">
      <w:pPr>
        <w:rPr>
          <w:rStyle w:val="basetext"/>
          <w:b/>
        </w:rPr>
      </w:pPr>
      <w:r>
        <w:rPr>
          <w:rStyle w:val="basetext"/>
          <w:b/>
        </w:rPr>
        <w:t xml:space="preserve">ANS: d. </w:t>
      </w:r>
      <w:r>
        <w:rPr>
          <w:b/>
          <w:sz w:val="20"/>
        </w:rPr>
        <w:t>Both (a) and (b)</w:t>
      </w:r>
      <w:r>
        <w:rPr>
          <w:rStyle w:val="basetext"/>
          <w:b/>
        </w:rPr>
        <w:t>.</w:t>
      </w:r>
    </w:p>
    <w:p w:rsidR="00EF3EAB" w:rsidRDefault="00EF3EAB" w:rsidP="00762A3D">
      <w:pPr>
        <w:tabs>
          <w:tab w:val="left" w:pos="5985"/>
        </w:tabs>
        <w:outlineLvl w:val="0"/>
      </w:pPr>
    </w:p>
    <w:p w:rsidR="00EF3EAB" w:rsidRDefault="00EF3EAB" w:rsidP="00762A3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tLeast"/>
        <w:jc w:val="both"/>
        <w:rPr>
          <w:rStyle w:val="basetext"/>
          <w:rFonts w:cs="Times"/>
        </w:rPr>
      </w:pPr>
      <w:r>
        <w:rPr>
          <w:rStyle w:val="basetext"/>
          <w:rFonts w:cs="Times"/>
        </w:rPr>
        <w:t>44: Call-by-reference can achieve the security of call-by-value when:</w:t>
      </w:r>
    </w:p>
    <w:p w:rsidR="00EF3EAB" w:rsidRDefault="00EF3EAB" w:rsidP="00B85DB6">
      <w:pPr>
        <w:numPr>
          <w:ilvl w:val="0"/>
          <w:numId w:val="44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sz w:val="20"/>
        </w:rPr>
        <w:t>The value being passed is small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4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sz w:val="20"/>
        </w:rPr>
        <w:t>A large argument is passed in order to improve performance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4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sz w:val="20"/>
        </w:rPr>
        <w:t>A pointer to the argument is used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4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sz w:val="20"/>
        </w:rPr>
        <w:t xml:space="preserve">The </w:t>
      </w:r>
      <w:r>
        <w:rPr>
          <w:rStyle w:val="CDT"/>
        </w:rPr>
        <w:t>const</w:t>
      </w:r>
      <w:r>
        <w:rPr>
          <w:sz w:val="20"/>
        </w:rPr>
        <w:t xml:space="preserve"> qualifier is used</w:t>
      </w:r>
      <w:r>
        <w:rPr>
          <w:rStyle w:val="basetext"/>
        </w:rPr>
        <w:t>.</w:t>
      </w:r>
    </w:p>
    <w:p w:rsidR="00EF3EAB" w:rsidRDefault="00EF3EAB" w:rsidP="00762A3D">
      <w:pPr>
        <w:rPr>
          <w:rStyle w:val="basetext"/>
          <w:b/>
        </w:rPr>
      </w:pPr>
      <w:r>
        <w:rPr>
          <w:rStyle w:val="basetext"/>
          <w:b/>
        </w:rPr>
        <w:t xml:space="preserve">ANS: d. </w:t>
      </w:r>
      <w:r>
        <w:rPr>
          <w:b/>
          <w:sz w:val="20"/>
        </w:rPr>
        <w:t xml:space="preserve">The </w:t>
      </w:r>
      <w:r>
        <w:rPr>
          <w:rStyle w:val="CDT"/>
        </w:rPr>
        <w:t>const</w:t>
      </w:r>
      <w:r>
        <w:rPr>
          <w:b/>
          <w:sz w:val="20"/>
        </w:rPr>
        <w:t xml:space="preserve"> qualifier is used</w:t>
      </w:r>
      <w:r>
        <w:rPr>
          <w:rStyle w:val="basetext"/>
          <w:b/>
        </w:rPr>
        <w:t>.</w:t>
      </w:r>
    </w:p>
    <w:p w:rsidR="00EF3EAB" w:rsidRDefault="00EF3EAB"/>
    <w:p w:rsidR="00EF3EAB" w:rsidRDefault="00EF3EAB" w:rsidP="00762A3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tLeast"/>
        <w:jc w:val="both"/>
        <w:rPr>
          <w:rStyle w:val="CDT"/>
          <w:rFonts w:cs="Times"/>
        </w:rPr>
      </w:pPr>
      <w:r>
        <w:rPr>
          <w:rStyle w:val="basetext"/>
          <w:rFonts w:cs="Times"/>
        </w:rPr>
        <w:t>45: Recursion is memory-intensive because:</w:t>
      </w:r>
    </w:p>
    <w:p w:rsidR="00EF3EAB" w:rsidRDefault="00EF3EAB" w:rsidP="00B85DB6">
      <w:pPr>
        <w:numPr>
          <w:ilvl w:val="0"/>
          <w:numId w:val="45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rStyle w:val="basetext"/>
        </w:rPr>
        <w:t>Recursive functions tend to declare many local variables.</w:t>
      </w:r>
    </w:p>
    <w:p w:rsidR="00EF3EAB" w:rsidRDefault="00EF3EAB" w:rsidP="00B85DB6">
      <w:pPr>
        <w:numPr>
          <w:ilvl w:val="0"/>
          <w:numId w:val="45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sz w:val="20"/>
        </w:rPr>
        <w:t>Previous function calls are still open when the function calls itself and the activation records of these previous calls still occupy space on the call stack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5"/>
        </w:numPr>
        <w:rPr>
          <w:rStyle w:val="CDT"/>
        </w:rPr>
      </w:pPr>
      <w:r>
        <w:rPr>
          <w:rStyle w:val="CDT"/>
        </w:rPr>
        <w:t xml:space="preserve"> </w:t>
      </w:r>
      <w:r>
        <w:rPr>
          <w:sz w:val="20"/>
        </w:rPr>
        <w:t>Many copies of the function code are created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5"/>
        </w:numPr>
        <w:rPr>
          <w:rStyle w:val="basetext"/>
        </w:rPr>
      </w:pPr>
      <w:r>
        <w:rPr>
          <w:rStyle w:val="CDT"/>
        </w:rPr>
        <w:t xml:space="preserve"> </w:t>
      </w:r>
      <w:r>
        <w:rPr>
          <w:sz w:val="20"/>
        </w:rPr>
        <w:t>It requires large data values</w:t>
      </w:r>
      <w:r>
        <w:rPr>
          <w:rStyle w:val="basetext"/>
        </w:rPr>
        <w:t>.</w:t>
      </w:r>
    </w:p>
    <w:p w:rsidR="00EF3EAB" w:rsidRDefault="00EF3EAB" w:rsidP="00762A3D">
      <w:pPr>
        <w:tabs>
          <w:tab w:val="left" w:pos="5780"/>
        </w:tabs>
        <w:rPr>
          <w:rStyle w:val="basetext"/>
          <w:b/>
        </w:rPr>
      </w:pPr>
      <w:r>
        <w:rPr>
          <w:rStyle w:val="basetext"/>
          <w:b/>
        </w:rPr>
        <w:t xml:space="preserve">ANS: b. </w:t>
      </w:r>
      <w:r>
        <w:rPr>
          <w:b/>
          <w:sz w:val="20"/>
        </w:rPr>
        <w:t>Previous function calls are still open when the function calls itself and the activation records of these previous calls still occupy space on the call stack</w:t>
      </w:r>
      <w:r>
        <w:rPr>
          <w:rStyle w:val="basetext"/>
          <w:b/>
        </w:rPr>
        <w:t>.</w:t>
      </w:r>
      <w:r>
        <w:rPr>
          <w:rStyle w:val="basetext"/>
          <w:b/>
        </w:rPr>
        <w:tab/>
      </w:r>
    </w:p>
    <w:p w:rsidR="00EF3EAB" w:rsidRDefault="00EF3EAB"/>
    <w:p w:rsidR="00EF3EAB" w:rsidRDefault="00EF3EAB" w:rsidP="00762A3D">
      <w:pPr>
        <w:tabs>
          <w:tab w:val="left" w:pos="935"/>
        </w:tabs>
      </w:pPr>
      <w:r>
        <w:tab/>
      </w:r>
    </w:p>
    <w:p w:rsidR="00EF3EAB" w:rsidRDefault="00EF3EAB" w:rsidP="00762A3D">
      <w:pPr>
        <w:outlineLvl w:val="0"/>
        <w:rPr>
          <w:rStyle w:val="basetext"/>
        </w:rPr>
      </w:pPr>
      <w:r>
        <w:rPr>
          <w:rStyle w:val="basetext"/>
        </w:rPr>
        <w:t xml:space="preserve">46: </w:t>
      </w:r>
      <w:r>
        <w:rPr>
          <w:sz w:val="20"/>
        </w:rPr>
        <w:t xml:space="preserve">An array is </w:t>
      </w:r>
      <w:r>
        <w:rPr>
          <w:i/>
          <w:sz w:val="20"/>
        </w:rPr>
        <w:t>not</w:t>
      </w:r>
      <w:r>
        <w:rPr>
          <w:rStyle w:val="basetext"/>
        </w:rPr>
        <w:t>:</w:t>
      </w:r>
    </w:p>
    <w:p w:rsidR="00EF3EAB" w:rsidRDefault="00EF3EAB" w:rsidP="00B85DB6">
      <w:pPr>
        <w:numPr>
          <w:ilvl w:val="0"/>
          <w:numId w:val="23"/>
        </w:numPr>
        <w:rPr>
          <w:rStyle w:val="basetext"/>
        </w:rPr>
      </w:pPr>
      <w:r>
        <w:rPr>
          <w:sz w:val="20"/>
        </w:rPr>
        <w:t>A consecutive group of memory locations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3"/>
        </w:numPr>
        <w:rPr>
          <w:rStyle w:val="basetext"/>
        </w:rPr>
      </w:pPr>
      <w:r>
        <w:rPr>
          <w:sz w:val="20"/>
        </w:rPr>
        <w:t>Subscripted by integers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3"/>
        </w:numPr>
        <w:rPr>
          <w:rStyle w:val="basetext"/>
        </w:rPr>
      </w:pPr>
      <w:r>
        <w:rPr>
          <w:sz w:val="20"/>
        </w:rPr>
        <w:t xml:space="preserve">Declared using braces, </w:t>
      </w:r>
      <w:r>
        <w:rPr>
          <w:rStyle w:val="CDT"/>
        </w:rPr>
        <w:t>[]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23"/>
        </w:numPr>
        <w:rPr>
          <w:rStyle w:val="basetext"/>
        </w:rPr>
      </w:pPr>
      <w:r>
        <w:rPr>
          <w:sz w:val="20"/>
        </w:rPr>
        <w:t>Made up of different data types</w:t>
      </w:r>
      <w:r>
        <w:rPr>
          <w:rStyle w:val="basetext"/>
        </w:rPr>
        <w:t>.</w:t>
      </w:r>
    </w:p>
    <w:p w:rsidR="00EF3EAB" w:rsidRDefault="00EF3EAB" w:rsidP="00762A3D">
      <w:pPr>
        <w:rPr>
          <w:rStyle w:val="basetext"/>
          <w:b/>
        </w:rPr>
      </w:pPr>
      <w:r>
        <w:rPr>
          <w:rStyle w:val="basetext"/>
          <w:b/>
        </w:rPr>
        <w:t xml:space="preserve">ANS d. </w:t>
      </w:r>
      <w:r>
        <w:rPr>
          <w:b/>
          <w:sz w:val="20"/>
        </w:rPr>
        <w:t>Made up of different data types</w:t>
      </w:r>
      <w:r>
        <w:rPr>
          <w:rStyle w:val="basetext"/>
          <w:b/>
        </w:rPr>
        <w:t>.</w:t>
      </w:r>
    </w:p>
    <w:p w:rsidR="00EF3EAB" w:rsidRDefault="00EF3EAB" w:rsidP="00762A3D">
      <w:pPr>
        <w:tabs>
          <w:tab w:val="left" w:pos="2820"/>
        </w:tabs>
        <w:outlineLvl w:val="0"/>
        <w:rPr>
          <w:rStyle w:val="basetext"/>
        </w:rPr>
      </w:pPr>
      <w:r>
        <w:rPr>
          <w:rStyle w:val="basetext"/>
        </w:rPr>
        <w:tab/>
      </w:r>
    </w:p>
    <w:p w:rsidR="00EF3EAB" w:rsidRDefault="00EF3EAB" w:rsidP="00762A3D">
      <w:pPr>
        <w:outlineLvl w:val="0"/>
      </w:pPr>
      <w:r>
        <w:rPr>
          <w:rStyle w:val="basetext"/>
        </w:rPr>
        <w:t xml:space="preserve">47: </w:t>
      </w:r>
      <w:r>
        <w:rPr>
          <w:sz w:val="20"/>
        </w:rPr>
        <w:t xml:space="preserve">Which of the following is </w:t>
      </w:r>
      <w:r>
        <w:rPr>
          <w:i/>
          <w:sz w:val="20"/>
        </w:rPr>
        <w:t>false</w:t>
      </w:r>
      <w:r>
        <w:rPr>
          <w:sz w:val="20"/>
        </w:rPr>
        <w:t>?</w:t>
      </w:r>
    </w:p>
    <w:p w:rsidR="00EF3EAB" w:rsidRDefault="00EF3EAB" w:rsidP="00B85DB6">
      <w:pPr>
        <w:numPr>
          <w:ilvl w:val="0"/>
          <w:numId w:val="46"/>
        </w:numPr>
        <w:rPr>
          <w:rStyle w:val="basetext"/>
        </w:rPr>
      </w:pPr>
      <w:r>
        <w:rPr>
          <w:sz w:val="20"/>
        </w:rPr>
        <w:t>The last element of an array has position number one less than the array size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6"/>
        </w:numPr>
        <w:rPr>
          <w:rStyle w:val="basetext"/>
        </w:rPr>
      </w:pPr>
      <w:r>
        <w:rPr>
          <w:sz w:val="20"/>
        </w:rPr>
        <w:t>The position number contained within square brackets is called a subscript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6"/>
        </w:numPr>
      </w:pPr>
      <w:r>
        <w:rPr>
          <w:sz w:val="20"/>
        </w:rPr>
        <w:t>A subscript cannot be an expression.</w:t>
      </w:r>
    </w:p>
    <w:p w:rsidR="00EF3EAB" w:rsidRDefault="00EF3EAB" w:rsidP="00B85DB6">
      <w:pPr>
        <w:numPr>
          <w:ilvl w:val="0"/>
          <w:numId w:val="46"/>
        </w:numPr>
        <w:rPr>
          <w:rStyle w:val="basetext"/>
        </w:rPr>
      </w:pPr>
      <w:r>
        <w:rPr>
          <w:sz w:val="20"/>
        </w:rPr>
        <w:t>All of the above.</w:t>
      </w:r>
    </w:p>
    <w:p w:rsidR="00EF3EAB" w:rsidRDefault="00EF3EAB" w:rsidP="00762A3D">
      <w:pPr>
        <w:rPr>
          <w:rStyle w:val="CDT"/>
        </w:rPr>
      </w:pPr>
      <w:r>
        <w:rPr>
          <w:rStyle w:val="basetext"/>
          <w:b/>
        </w:rPr>
        <w:t xml:space="preserve">ANS c. </w:t>
      </w:r>
      <w:r>
        <w:rPr>
          <w:b/>
          <w:sz w:val="20"/>
        </w:rPr>
        <w:t>A subscript cannot be an expression</w:t>
      </w:r>
      <w:r>
        <w:rPr>
          <w:rStyle w:val="basetext"/>
          <w:b/>
        </w:rPr>
        <w:t>.</w:t>
      </w:r>
    </w:p>
    <w:p w:rsidR="00EF3EAB" w:rsidRDefault="00EF3EAB" w:rsidP="00762A3D">
      <w:pPr>
        <w:outlineLvl w:val="0"/>
        <w:rPr>
          <w:rStyle w:val="basetext"/>
        </w:rPr>
      </w:pPr>
    </w:p>
    <w:p w:rsidR="00EF3EAB" w:rsidRDefault="00EF3EAB" w:rsidP="00762A3D">
      <w:pPr>
        <w:outlineLvl w:val="0"/>
        <w:rPr>
          <w:rStyle w:val="basetext"/>
          <w:b/>
        </w:rPr>
      </w:pPr>
      <w:r>
        <w:rPr>
          <w:rStyle w:val="basetext"/>
          <w:b/>
        </w:rPr>
        <w:t>Section 7.3 Declaring Arrays</w:t>
      </w:r>
    </w:p>
    <w:p w:rsidR="00EF3EAB" w:rsidRDefault="00EF3EAB" w:rsidP="00762A3D">
      <w:pPr>
        <w:outlineLvl w:val="0"/>
        <w:rPr>
          <w:rStyle w:val="basetext"/>
        </w:rPr>
      </w:pPr>
    </w:p>
    <w:p w:rsidR="00EF3EAB" w:rsidRDefault="00EF3EAB" w:rsidP="00762A3D">
      <w:pPr>
        <w:outlineLvl w:val="0"/>
        <w:rPr>
          <w:rStyle w:val="basetext"/>
        </w:rPr>
      </w:pPr>
      <w:r>
        <w:rPr>
          <w:rStyle w:val="basetext"/>
        </w:rPr>
        <w:t xml:space="preserve">48: </w:t>
      </w:r>
      <w:r>
        <w:rPr>
          <w:sz w:val="20"/>
        </w:rPr>
        <w:t xml:space="preserve">Which statement would be used to declare a 10-element integer array </w:t>
      </w:r>
      <w:r>
        <w:rPr>
          <w:rStyle w:val="CDT"/>
        </w:rPr>
        <w:t>c</w:t>
      </w:r>
      <w:r>
        <w:rPr>
          <w:sz w:val="20"/>
        </w:rPr>
        <w:t>?</w:t>
      </w:r>
    </w:p>
    <w:p w:rsidR="00EF3EAB" w:rsidRDefault="00EF3EAB" w:rsidP="00B85DB6">
      <w:pPr>
        <w:numPr>
          <w:ilvl w:val="0"/>
          <w:numId w:val="47"/>
        </w:numPr>
        <w:rPr>
          <w:rStyle w:val="basetext"/>
        </w:rPr>
      </w:pPr>
      <w:r>
        <w:rPr>
          <w:rStyle w:val="CDT"/>
        </w:rPr>
        <w:t>array c = int[ 10 ];</w:t>
      </w:r>
    </w:p>
    <w:p w:rsidR="00EF3EAB" w:rsidRDefault="00EF3EAB" w:rsidP="00B85DB6">
      <w:pPr>
        <w:numPr>
          <w:ilvl w:val="0"/>
          <w:numId w:val="47"/>
        </w:numPr>
        <w:rPr>
          <w:rStyle w:val="basetext"/>
        </w:rPr>
      </w:pPr>
      <w:r>
        <w:rPr>
          <w:rStyle w:val="CDT"/>
        </w:rPr>
        <w:t>c = int[ 10 ];</w:t>
      </w:r>
    </w:p>
    <w:p w:rsidR="00EF3EAB" w:rsidRDefault="00EF3EAB" w:rsidP="00B85DB6">
      <w:pPr>
        <w:numPr>
          <w:ilvl w:val="0"/>
          <w:numId w:val="47"/>
        </w:numPr>
        <w:rPr>
          <w:rStyle w:val="basetext"/>
        </w:rPr>
      </w:pPr>
      <w:r>
        <w:rPr>
          <w:rStyle w:val="CDT"/>
        </w:rPr>
        <w:t>int array c[ 10 ];</w:t>
      </w:r>
    </w:p>
    <w:p w:rsidR="00EF3EAB" w:rsidRDefault="00EF3EAB" w:rsidP="00B85DB6">
      <w:pPr>
        <w:numPr>
          <w:ilvl w:val="0"/>
          <w:numId w:val="47"/>
        </w:numPr>
        <w:rPr>
          <w:rStyle w:val="basetext"/>
        </w:rPr>
      </w:pPr>
      <w:r>
        <w:rPr>
          <w:rStyle w:val="CDT"/>
        </w:rPr>
        <w:t>int c[ 10 ];</w:t>
      </w:r>
    </w:p>
    <w:p w:rsidR="00EF3EAB" w:rsidRDefault="00EF3EAB" w:rsidP="00762A3D">
      <w:pPr>
        <w:rPr>
          <w:rStyle w:val="basetext"/>
          <w:b/>
        </w:rPr>
      </w:pPr>
      <w:r>
        <w:rPr>
          <w:rStyle w:val="basetext"/>
          <w:b/>
        </w:rPr>
        <w:t xml:space="preserve">ANS d. </w:t>
      </w:r>
      <w:r>
        <w:rPr>
          <w:rStyle w:val="CDT"/>
          <w:b w:val="0"/>
        </w:rPr>
        <w:t>int c[ 10 ];</w:t>
      </w:r>
    </w:p>
    <w:p w:rsidR="00EF3EAB" w:rsidRDefault="00EF3EAB" w:rsidP="00762A3D">
      <w:pPr>
        <w:outlineLvl w:val="0"/>
        <w:rPr>
          <w:rStyle w:val="basetext"/>
        </w:rPr>
      </w:pPr>
    </w:p>
    <w:p w:rsidR="00EF3EAB" w:rsidRDefault="00EF3EAB" w:rsidP="00762A3D">
      <w:pPr>
        <w:rPr>
          <w:rStyle w:val="basetext"/>
        </w:rPr>
      </w:pPr>
    </w:p>
    <w:p w:rsidR="00EF3EAB" w:rsidRDefault="00EF3EAB" w:rsidP="00762A3D">
      <w:pPr>
        <w:outlineLvl w:val="0"/>
        <w:rPr>
          <w:rStyle w:val="basetext"/>
          <w:b/>
        </w:rPr>
      </w:pPr>
      <w:r>
        <w:rPr>
          <w:rStyle w:val="basetext"/>
          <w:b/>
        </w:rPr>
        <w:t>Section 7.4 Examples Using Arrays</w:t>
      </w:r>
    </w:p>
    <w:p w:rsidR="00EF3EAB" w:rsidRDefault="00EF3EAB" w:rsidP="00762A3D">
      <w:pPr>
        <w:rPr>
          <w:rStyle w:val="basetext"/>
        </w:rPr>
      </w:pPr>
    </w:p>
    <w:p w:rsidR="00EF3EAB" w:rsidRDefault="00EF3EAB" w:rsidP="00762A3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szCs w:val="20"/>
        </w:rPr>
      </w:pPr>
      <w:r>
        <w:rPr>
          <w:rStyle w:val="basetext"/>
          <w:rFonts w:cs="Times"/>
        </w:rPr>
        <w:t xml:space="preserve">49: Which of the following is </w:t>
      </w:r>
      <w:r>
        <w:rPr>
          <w:rStyle w:val="basetext"/>
          <w:rFonts w:cs="Times"/>
          <w:i/>
        </w:rPr>
        <w:t>not</w:t>
      </w:r>
      <w:r>
        <w:rPr>
          <w:rStyle w:val="basetext"/>
          <w:rFonts w:cs="Times"/>
        </w:rPr>
        <w:t xml:space="preserve"> a correct way to initialize an array?</w:t>
      </w:r>
    </w:p>
    <w:p w:rsidR="00EF3EAB" w:rsidRDefault="00EF3EAB" w:rsidP="00B85DB6">
      <w:pPr>
        <w:numPr>
          <w:ilvl w:val="0"/>
          <w:numId w:val="48"/>
        </w:numPr>
        <w:rPr>
          <w:rStyle w:val="basetext"/>
        </w:rPr>
      </w:pPr>
      <w:r>
        <w:rPr>
          <w:sz w:val="20"/>
        </w:rPr>
        <w:t xml:space="preserve"> </w:t>
      </w:r>
      <w:r>
        <w:rPr>
          <w:rStyle w:val="CDT"/>
        </w:rPr>
        <w:t>int n[ 5 ] = { 0, 7, 0, 3, 8, 2 };</w:t>
      </w:r>
    </w:p>
    <w:p w:rsidR="00EF3EAB" w:rsidRDefault="00EF3EAB" w:rsidP="00B85DB6">
      <w:pPr>
        <w:numPr>
          <w:ilvl w:val="0"/>
          <w:numId w:val="48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rStyle w:val="CDT"/>
        </w:rPr>
        <w:t>int n[] = { 0, 7, 0, 3, 8, 2 };</w:t>
      </w:r>
    </w:p>
    <w:p w:rsidR="00EF3EAB" w:rsidRDefault="00EF3EAB" w:rsidP="00B85DB6">
      <w:pPr>
        <w:numPr>
          <w:ilvl w:val="0"/>
          <w:numId w:val="48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rStyle w:val="CDT"/>
        </w:rPr>
        <w:t>int n[ 5 ] = { 7 };</w:t>
      </w:r>
    </w:p>
    <w:p w:rsidR="00EF3EAB" w:rsidRDefault="00EF3EAB" w:rsidP="00B85DB6">
      <w:pPr>
        <w:numPr>
          <w:ilvl w:val="0"/>
          <w:numId w:val="48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rStyle w:val="CDT"/>
        </w:rPr>
        <w:t>int n[ 5 ] = { 9, 1, 9 };</w:t>
      </w:r>
    </w:p>
    <w:p w:rsidR="00EF3EAB" w:rsidRDefault="00EF3EAB" w:rsidP="00762A3D">
      <w:pPr>
        <w:rPr>
          <w:rStyle w:val="basetext"/>
          <w:b/>
        </w:rPr>
      </w:pPr>
      <w:r>
        <w:rPr>
          <w:rStyle w:val="basetext"/>
          <w:b/>
        </w:rPr>
        <w:t xml:space="preserve">ANS: a. </w:t>
      </w:r>
      <w:r>
        <w:rPr>
          <w:rStyle w:val="CDT"/>
          <w:b w:val="0"/>
        </w:rPr>
        <w:t>int n[ 5 ] = { 0, 7, 0, 3, 8, 2 };</w:t>
      </w:r>
    </w:p>
    <w:p w:rsidR="00EF3EAB" w:rsidRDefault="00EF3EAB" w:rsidP="00762A3D">
      <w:pPr>
        <w:tabs>
          <w:tab w:val="left" w:pos="935"/>
        </w:tabs>
      </w:pPr>
    </w:p>
    <w:p w:rsidR="00EF3EAB" w:rsidRDefault="00EF3EAB" w:rsidP="00762A3D">
      <w:pPr>
        <w:outlineLvl w:val="0"/>
        <w:rPr>
          <w:rStyle w:val="basetext"/>
        </w:rPr>
      </w:pPr>
      <w:r>
        <w:rPr>
          <w:rStyle w:val="basetext"/>
        </w:rPr>
        <w:t xml:space="preserve">50: </w:t>
      </w:r>
      <w:r>
        <w:rPr>
          <w:sz w:val="20"/>
        </w:rPr>
        <w:t xml:space="preserve">Which of the following is </w:t>
      </w:r>
      <w:r>
        <w:rPr>
          <w:i/>
          <w:sz w:val="20"/>
        </w:rPr>
        <w:t>false</w:t>
      </w:r>
      <w:r>
        <w:rPr>
          <w:sz w:val="20"/>
        </w:rPr>
        <w:t xml:space="preserve"> about a function to which an array is being passed?</w:t>
      </w:r>
    </w:p>
    <w:p w:rsidR="00EF3EAB" w:rsidRDefault="00EF3EAB" w:rsidP="00B85DB6">
      <w:pPr>
        <w:numPr>
          <w:ilvl w:val="0"/>
          <w:numId w:val="49"/>
        </w:numPr>
        <w:rPr>
          <w:rStyle w:val="basetext"/>
        </w:rPr>
      </w:pPr>
      <w:r>
        <w:rPr>
          <w:sz w:val="20"/>
        </w:rPr>
        <w:t xml:space="preserve"> It always knows the size of the array that is being passed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9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sz w:val="20"/>
        </w:rPr>
        <w:t>It is being passed the address of the first element in the array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9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sz w:val="20"/>
        </w:rPr>
        <w:t>It is able to modify the values stored in the array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49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sz w:val="20"/>
        </w:rPr>
        <w:t>The array name is used as an argument in the function call</w:t>
      </w:r>
      <w:r>
        <w:rPr>
          <w:rStyle w:val="basetext"/>
        </w:rPr>
        <w:t>.</w:t>
      </w:r>
    </w:p>
    <w:p w:rsidR="00EF3EAB" w:rsidRDefault="00EF3EAB" w:rsidP="00762A3D">
      <w:pPr>
        <w:rPr>
          <w:rStyle w:val="basetext"/>
          <w:b/>
        </w:rPr>
      </w:pPr>
      <w:r>
        <w:rPr>
          <w:rStyle w:val="basetext"/>
          <w:b/>
        </w:rPr>
        <w:t xml:space="preserve">ANS: a. </w:t>
      </w:r>
      <w:r>
        <w:rPr>
          <w:b/>
          <w:sz w:val="20"/>
        </w:rPr>
        <w:t>It always knows the size of the array that is being passed</w:t>
      </w:r>
      <w:r>
        <w:rPr>
          <w:rStyle w:val="basetext"/>
          <w:b/>
        </w:rPr>
        <w:t>.</w:t>
      </w:r>
    </w:p>
    <w:p w:rsidR="00EF3EAB" w:rsidRDefault="00EF3EAB" w:rsidP="00762A3D">
      <w:pPr>
        <w:tabs>
          <w:tab w:val="left" w:pos="935"/>
        </w:tabs>
      </w:pPr>
    </w:p>
    <w:p w:rsidR="00EF3EAB" w:rsidRDefault="00EF3EAB" w:rsidP="00762A3D">
      <w:pPr>
        <w:outlineLvl w:val="0"/>
        <w:rPr>
          <w:rStyle w:val="basetext"/>
          <w:b/>
        </w:rPr>
      </w:pPr>
      <w:r>
        <w:rPr>
          <w:rStyle w:val="basetext"/>
          <w:b/>
        </w:rPr>
        <w:t>Section 8.2 Pointer Variable Declarations and Initialization</w:t>
      </w:r>
    </w:p>
    <w:p w:rsidR="00EF3EAB" w:rsidRDefault="00EF3EAB" w:rsidP="00762A3D">
      <w:pPr>
        <w:rPr>
          <w:rStyle w:val="basetext"/>
        </w:rPr>
      </w:pPr>
    </w:p>
    <w:p w:rsidR="00EF3EAB" w:rsidRDefault="00EF3EAB" w:rsidP="00762A3D">
      <w:pPr>
        <w:outlineLvl w:val="0"/>
        <w:rPr>
          <w:rStyle w:val="basetext"/>
        </w:rPr>
      </w:pPr>
      <w:r>
        <w:rPr>
          <w:rStyle w:val="basetext"/>
        </w:rPr>
        <w:t xml:space="preserve">51: Pointers </w:t>
      </w:r>
      <w:r>
        <w:rPr>
          <w:rStyle w:val="basetext"/>
          <w:i/>
        </w:rPr>
        <w:t>cannot</w:t>
      </w:r>
      <w:r>
        <w:rPr>
          <w:rStyle w:val="basetext"/>
        </w:rPr>
        <w:t xml:space="preserve"> be used to:</w:t>
      </w:r>
    </w:p>
    <w:p w:rsidR="00EF3EAB" w:rsidRDefault="00EF3EAB" w:rsidP="00B85DB6">
      <w:pPr>
        <w:numPr>
          <w:ilvl w:val="0"/>
          <w:numId w:val="23"/>
        </w:numPr>
        <w:rPr>
          <w:rStyle w:val="basetext"/>
        </w:rPr>
      </w:pPr>
      <w:r>
        <w:rPr>
          <w:rStyle w:val="basetext"/>
        </w:rPr>
        <w:t>Contain memory addresses.</w:t>
      </w:r>
    </w:p>
    <w:p w:rsidR="00EF3EAB" w:rsidRDefault="00EF3EAB" w:rsidP="00B85DB6">
      <w:pPr>
        <w:numPr>
          <w:ilvl w:val="0"/>
          <w:numId w:val="23"/>
        </w:numPr>
        <w:rPr>
          <w:rStyle w:val="basetext"/>
        </w:rPr>
      </w:pPr>
      <w:r>
        <w:rPr>
          <w:rStyle w:val="basetext"/>
        </w:rPr>
        <w:t>Reference values directly.</w:t>
      </w:r>
    </w:p>
    <w:p w:rsidR="00EF3EAB" w:rsidRDefault="00EF3EAB" w:rsidP="00B85DB6">
      <w:pPr>
        <w:numPr>
          <w:ilvl w:val="0"/>
          <w:numId w:val="23"/>
        </w:numPr>
        <w:rPr>
          <w:rStyle w:val="basetext"/>
        </w:rPr>
      </w:pPr>
      <w:r>
        <w:rPr>
          <w:rStyle w:val="basetext"/>
        </w:rPr>
        <w:t>Pass an argument by reference.</w:t>
      </w:r>
    </w:p>
    <w:p w:rsidR="00EF3EAB" w:rsidRDefault="00EF3EAB" w:rsidP="00B85DB6">
      <w:pPr>
        <w:numPr>
          <w:ilvl w:val="0"/>
          <w:numId w:val="23"/>
        </w:numPr>
        <w:rPr>
          <w:rStyle w:val="basetext"/>
        </w:rPr>
      </w:pPr>
      <w:r>
        <w:rPr>
          <w:rStyle w:val="basetext"/>
        </w:rPr>
        <w:t>Manipulate dynamic data structures.</w:t>
      </w:r>
    </w:p>
    <w:p w:rsidR="00EF3EAB" w:rsidRDefault="00EF3EAB" w:rsidP="00762A3D">
      <w:pPr>
        <w:rPr>
          <w:rStyle w:val="basetext"/>
          <w:b/>
        </w:rPr>
      </w:pPr>
      <w:r>
        <w:rPr>
          <w:rStyle w:val="basetext"/>
          <w:b/>
        </w:rPr>
        <w:t>ANS: b. Reference values directly.</w:t>
      </w:r>
    </w:p>
    <w:p w:rsidR="00EF3EAB" w:rsidRDefault="00EF3EAB" w:rsidP="00762A3D">
      <w:pPr>
        <w:tabs>
          <w:tab w:val="left" w:pos="2820"/>
        </w:tabs>
        <w:outlineLvl w:val="0"/>
        <w:rPr>
          <w:rStyle w:val="basetext"/>
        </w:rPr>
      </w:pPr>
      <w:r>
        <w:rPr>
          <w:rStyle w:val="basetext"/>
        </w:rPr>
        <w:tab/>
      </w:r>
    </w:p>
    <w:p w:rsidR="00EF3EAB" w:rsidRDefault="00EF3EAB" w:rsidP="00762A3D">
      <w:pPr>
        <w:outlineLvl w:val="0"/>
      </w:pPr>
      <w:r>
        <w:rPr>
          <w:rStyle w:val="basetext"/>
        </w:rPr>
        <w:t>52: Pointers may be assigned which of the following values</w:t>
      </w:r>
      <w:r>
        <w:rPr>
          <w:sz w:val="20"/>
        </w:rPr>
        <w:t>?</w:t>
      </w:r>
    </w:p>
    <w:p w:rsidR="00EF3EAB" w:rsidRDefault="00EF3EAB" w:rsidP="00B85DB6">
      <w:pPr>
        <w:numPr>
          <w:ilvl w:val="0"/>
          <w:numId w:val="50"/>
        </w:numPr>
        <w:rPr>
          <w:rStyle w:val="basetext"/>
        </w:rPr>
      </w:pPr>
      <w:r>
        <w:rPr>
          <w:rStyle w:val="basetext"/>
        </w:rPr>
        <w:t>Any integer values.</w:t>
      </w:r>
    </w:p>
    <w:p w:rsidR="00EF3EAB" w:rsidRDefault="00EF3EAB" w:rsidP="00B85DB6">
      <w:pPr>
        <w:numPr>
          <w:ilvl w:val="0"/>
          <w:numId w:val="50"/>
        </w:numPr>
        <w:rPr>
          <w:rStyle w:val="basetext"/>
        </w:rPr>
      </w:pPr>
      <w:r>
        <w:rPr>
          <w:rStyle w:val="basetext"/>
        </w:rPr>
        <w:t>An address.</w:t>
      </w:r>
    </w:p>
    <w:p w:rsidR="00EF3EAB" w:rsidRDefault="00EF3EAB" w:rsidP="00B85DB6">
      <w:pPr>
        <w:numPr>
          <w:ilvl w:val="0"/>
          <w:numId w:val="50"/>
        </w:numPr>
        <w:rPr>
          <w:rStyle w:val="basetext"/>
        </w:rPr>
      </w:pPr>
      <w:r>
        <w:rPr>
          <w:rStyle w:val="CDT"/>
        </w:rPr>
        <w:t>NULL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50"/>
        </w:numPr>
        <w:rPr>
          <w:rStyle w:val="basetext"/>
        </w:rPr>
      </w:pPr>
      <w:r>
        <w:rPr>
          <w:rStyle w:val="basetext"/>
        </w:rPr>
        <w:t>Both (b) and (c).</w:t>
      </w:r>
    </w:p>
    <w:p w:rsidR="00EF3EAB" w:rsidRDefault="00EF3EAB" w:rsidP="00762A3D">
      <w:pPr>
        <w:rPr>
          <w:rStyle w:val="StyleCDTBold"/>
        </w:rPr>
      </w:pPr>
      <w:r>
        <w:rPr>
          <w:rStyle w:val="basetext"/>
          <w:b/>
        </w:rPr>
        <w:t>ANS d. Both (b) and (c).</w:t>
      </w:r>
    </w:p>
    <w:p w:rsidR="00EF3EAB" w:rsidRDefault="00EF3EAB" w:rsidP="00762A3D">
      <w:pPr>
        <w:outlineLvl w:val="0"/>
        <w:rPr>
          <w:rStyle w:val="basetext"/>
        </w:rPr>
      </w:pPr>
    </w:p>
    <w:p w:rsidR="00EF3EAB" w:rsidRDefault="00EF3EAB" w:rsidP="00762A3D">
      <w:pPr>
        <w:outlineLvl w:val="0"/>
      </w:pPr>
      <w:r>
        <w:rPr>
          <w:rStyle w:val="basetext"/>
        </w:rPr>
        <w:t xml:space="preserve">53: </w:t>
      </w:r>
      <w:r>
        <w:rPr>
          <w:sz w:val="20"/>
        </w:rPr>
        <w:t>What does the following statement declare?</w:t>
      </w:r>
    </w:p>
    <w:p w:rsidR="00EF3EAB" w:rsidRDefault="00EF3EAB" w:rsidP="00762A3D">
      <w:pPr>
        <w:outlineLvl w:val="0"/>
        <w:rPr>
          <w:rStyle w:val="CDT"/>
        </w:rPr>
      </w:pPr>
      <w:r>
        <w:rPr>
          <w:rStyle w:val="CDT"/>
        </w:rPr>
        <w:t>int *countPtr, count;</w:t>
      </w:r>
    </w:p>
    <w:p w:rsidR="00EF3EAB" w:rsidRDefault="00EF3EAB" w:rsidP="00B85DB6">
      <w:pPr>
        <w:numPr>
          <w:ilvl w:val="0"/>
          <w:numId w:val="51"/>
        </w:numPr>
        <w:rPr>
          <w:rStyle w:val="basetext"/>
        </w:rPr>
      </w:pPr>
      <w:r>
        <w:rPr>
          <w:sz w:val="20"/>
        </w:rPr>
        <w:t xml:space="preserve">Two </w:t>
      </w:r>
      <w:r>
        <w:rPr>
          <w:rStyle w:val="CDT"/>
        </w:rPr>
        <w:t>int</w:t>
      </w:r>
      <w:r>
        <w:rPr>
          <w:sz w:val="20"/>
        </w:rPr>
        <w:t xml:space="preserve"> variables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51"/>
        </w:numPr>
        <w:rPr>
          <w:rStyle w:val="basetext"/>
        </w:rPr>
      </w:pPr>
      <w:r>
        <w:rPr>
          <w:sz w:val="20"/>
        </w:rPr>
        <w:t xml:space="preserve">One pointer to an </w:t>
      </w:r>
      <w:r>
        <w:rPr>
          <w:rStyle w:val="CDT"/>
        </w:rPr>
        <w:t>int</w:t>
      </w:r>
      <w:r>
        <w:rPr>
          <w:sz w:val="20"/>
        </w:rPr>
        <w:t xml:space="preserve"> and one </w:t>
      </w:r>
      <w:r>
        <w:rPr>
          <w:rStyle w:val="CDT"/>
        </w:rPr>
        <w:t>int</w:t>
      </w:r>
      <w:r>
        <w:rPr>
          <w:sz w:val="20"/>
        </w:rPr>
        <w:t xml:space="preserve"> variable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51"/>
        </w:numPr>
        <w:rPr>
          <w:rStyle w:val="basetext"/>
        </w:rPr>
      </w:pPr>
      <w:r>
        <w:rPr>
          <w:sz w:val="20"/>
        </w:rPr>
        <w:t xml:space="preserve">Two pointers to </w:t>
      </w:r>
      <w:r>
        <w:rPr>
          <w:rStyle w:val="CDT"/>
        </w:rPr>
        <w:t>int</w:t>
      </w:r>
      <w:r>
        <w:rPr>
          <w:sz w:val="20"/>
        </w:rPr>
        <w:t>s</w:t>
      </w:r>
      <w:r>
        <w:rPr>
          <w:rStyle w:val="basetext"/>
        </w:rPr>
        <w:t>.</w:t>
      </w:r>
    </w:p>
    <w:p w:rsidR="00EF3EAB" w:rsidRDefault="00EF3EAB" w:rsidP="00B85DB6">
      <w:pPr>
        <w:numPr>
          <w:ilvl w:val="0"/>
          <w:numId w:val="51"/>
        </w:numPr>
        <w:rPr>
          <w:rStyle w:val="basetext"/>
        </w:rPr>
      </w:pPr>
      <w:r>
        <w:rPr>
          <w:sz w:val="20"/>
        </w:rPr>
        <w:t>The declaration is invalid</w:t>
      </w:r>
      <w:r>
        <w:rPr>
          <w:rStyle w:val="basetext"/>
        </w:rPr>
        <w:t>.</w:t>
      </w:r>
    </w:p>
    <w:p w:rsidR="00EF3EAB" w:rsidRDefault="00EF3EAB" w:rsidP="00762A3D">
      <w:pPr>
        <w:rPr>
          <w:rStyle w:val="basetext"/>
          <w:b/>
        </w:rPr>
      </w:pPr>
      <w:r>
        <w:rPr>
          <w:rStyle w:val="basetext"/>
          <w:b/>
        </w:rPr>
        <w:t xml:space="preserve">ANS: b. </w:t>
      </w:r>
      <w:r>
        <w:rPr>
          <w:b/>
          <w:sz w:val="20"/>
        </w:rPr>
        <w:t xml:space="preserve">One pointer to an </w:t>
      </w:r>
      <w:r>
        <w:rPr>
          <w:rStyle w:val="StyleCDTBold"/>
        </w:rPr>
        <w:t>int</w:t>
      </w:r>
      <w:r>
        <w:rPr>
          <w:b/>
          <w:sz w:val="20"/>
        </w:rPr>
        <w:t xml:space="preserve"> and one </w:t>
      </w:r>
      <w:r>
        <w:rPr>
          <w:rStyle w:val="StyleCDTBold"/>
        </w:rPr>
        <w:t>int</w:t>
      </w:r>
      <w:r>
        <w:rPr>
          <w:b/>
          <w:sz w:val="20"/>
        </w:rPr>
        <w:t xml:space="preserve"> variable</w:t>
      </w:r>
      <w:r>
        <w:rPr>
          <w:rStyle w:val="basetext"/>
          <w:b/>
        </w:rPr>
        <w:t>.</w:t>
      </w:r>
    </w:p>
    <w:p w:rsidR="00EF3EAB" w:rsidRDefault="00EF3EAB" w:rsidP="00762A3D">
      <w:pPr>
        <w:rPr>
          <w:rStyle w:val="basetext"/>
          <w:b/>
        </w:rPr>
      </w:pPr>
    </w:p>
    <w:p w:rsidR="00EF3EAB" w:rsidRDefault="00EF3EAB" w:rsidP="00D9072E">
      <w:pPr>
        <w:outlineLvl w:val="0"/>
        <w:rPr>
          <w:rStyle w:val="basetext"/>
        </w:rPr>
      </w:pPr>
      <w:bookmarkStart w:id="0" w:name="_GoBack"/>
      <w:bookmarkEnd w:id="0"/>
      <w:r>
        <w:rPr>
          <w:rStyle w:val="basetext"/>
        </w:rPr>
        <w:t xml:space="preserve">54: Three of the following expressions have the same value. Which of the following expressions has a value </w:t>
      </w:r>
      <w:r w:rsidRPr="00F97100">
        <w:rPr>
          <w:rStyle w:val="basetext"/>
          <w:i/>
        </w:rPr>
        <w:t>different</w:t>
      </w:r>
      <w:r>
        <w:rPr>
          <w:rStyle w:val="basetext"/>
        </w:rPr>
        <w:t xml:space="preserve"> from the others’</w:t>
      </w:r>
      <w:r>
        <w:rPr>
          <w:sz w:val="20"/>
        </w:rPr>
        <w:t>?</w:t>
      </w:r>
    </w:p>
    <w:p w:rsidR="00EF3EAB" w:rsidRDefault="00EF3EAB" w:rsidP="00D9072E">
      <w:pPr>
        <w:numPr>
          <w:ilvl w:val="0"/>
          <w:numId w:val="52"/>
        </w:numPr>
        <w:rPr>
          <w:rStyle w:val="basetext"/>
        </w:rPr>
      </w:pPr>
      <w:r>
        <w:rPr>
          <w:rStyle w:val="CDT"/>
        </w:rPr>
        <w:t>*&amp;ptr</w:t>
      </w:r>
    </w:p>
    <w:p w:rsidR="00EF3EAB" w:rsidRDefault="00EF3EAB" w:rsidP="00D9072E">
      <w:pPr>
        <w:numPr>
          <w:ilvl w:val="0"/>
          <w:numId w:val="52"/>
        </w:numPr>
        <w:rPr>
          <w:rStyle w:val="basetext"/>
        </w:rPr>
      </w:pPr>
      <w:r>
        <w:rPr>
          <w:rStyle w:val="CDT"/>
        </w:rPr>
        <w:t>&amp;*ptr</w:t>
      </w:r>
    </w:p>
    <w:p w:rsidR="00EF3EAB" w:rsidRDefault="00EF3EAB" w:rsidP="00D9072E">
      <w:pPr>
        <w:numPr>
          <w:ilvl w:val="0"/>
          <w:numId w:val="52"/>
        </w:numPr>
        <w:rPr>
          <w:rStyle w:val="basetext"/>
        </w:rPr>
      </w:pPr>
      <w:r>
        <w:rPr>
          <w:rStyle w:val="CDT"/>
        </w:rPr>
        <w:t>*ptr</w:t>
      </w:r>
    </w:p>
    <w:p w:rsidR="00EF3EAB" w:rsidRDefault="00EF3EAB" w:rsidP="00D9072E">
      <w:pPr>
        <w:numPr>
          <w:ilvl w:val="0"/>
          <w:numId w:val="52"/>
        </w:numPr>
        <w:rPr>
          <w:rStyle w:val="basetext"/>
        </w:rPr>
      </w:pPr>
      <w:r>
        <w:rPr>
          <w:rStyle w:val="CDT"/>
        </w:rPr>
        <w:t>ptr</w:t>
      </w:r>
    </w:p>
    <w:p w:rsidR="00EF3EAB" w:rsidRDefault="00EF3EAB" w:rsidP="00D9072E">
      <w:pPr>
        <w:rPr>
          <w:rStyle w:val="StyleCDTBold"/>
        </w:rPr>
      </w:pPr>
      <w:r w:rsidRPr="00DB5471">
        <w:rPr>
          <w:rStyle w:val="basetext"/>
          <w:b/>
        </w:rPr>
        <w:t xml:space="preserve">ANS c. </w:t>
      </w:r>
      <w:r w:rsidRPr="00AE0987">
        <w:rPr>
          <w:rStyle w:val="StyleCDTBold"/>
        </w:rPr>
        <w:t>*</w:t>
      </w:r>
      <w:r>
        <w:rPr>
          <w:rStyle w:val="CDT"/>
        </w:rPr>
        <w:t>p</w:t>
      </w:r>
      <w:r w:rsidRPr="00AE0987">
        <w:rPr>
          <w:rStyle w:val="StyleCDTBold"/>
        </w:rPr>
        <w:t>tr</w:t>
      </w:r>
    </w:p>
    <w:p w:rsidR="00EF3EAB" w:rsidRPr="00DB5471" w:rsidRDefault="00EF3EAB" w:rsidP="00D9072E">
      <w:pPr>
        <w:rPr>
          <w:rStyle w:val="basetext"/>
          <w:b/>
        </w:rPr>
      </w:pPr>
    </w:p>
    <w:p w:rsidR="00EF3EAB" w:rsidRDefault="00EF3EAB" w:rsidP="00D9072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sz w:val="20"/>
          <w:szCs w:val="20"/>
        </w:rPr>
      </w:pPr>
      <w:r>
        <w:rPr>
          <w:rStyle w:val="basetext"/>
        </w:rPr>
        <w:t xml:space="preserve">55: Which of the following is </w:t>
      </w:r>
      <w:r w:rsidRPr="00AE0987">
        <w:rPr>
          <w:rStyle w:val="basetext"/>
          <w:i/>
        </w:rPr>
        <w:t>not</w:t>
      </w:r>
      <w:r>
        <w:rPr>
          <w:rStyle w:val="basetext"/>
        </w:rPr>
        <w:t xml:space="preserve"> a valid way to pass arguments to a function in C++?</w:t>
      </w:r>
    </w:p>
    <w:p w:rsidR="00EF3EAB" w:rsidRDefault="00EF3EAB" w:rsidP="00D9072E">
      <w:pPr>
        <w:numPr>
          <w:ilvl w:val="0"/>
          <w:numId w:val="53"/>
        </w:numPr>
        <w:rPr>
          <w:rStyle w:val="basetext"/>
        </w:rPr>
      </w:pPr>
      <w:r>
        <w:rPr>
          <w:sz w:val="20"/>
        </w:rPr>
        <w:t xml:space="preserve"> </w:t>
      </w:r>
      <w:r>
        <w:rPr>
          <w:rStyle w:val="basetext"/>
        </w:rPr>
        <w:t>By reference with reference arguments.</w:t>
      </w:r>
    </w:p>
    <w:p w:rsidR="00EF3EAB" w:rsidRDefault="00EF3EAB" w:rsidP="00D9072E">
      <w:pPr>
        <w:numPr>
          <w:ilvl w:val="0"/>
          <w:numId w:val="53"/>
        </w:numPr>
        <w:rPr>
          <w:rStyle w:val="basetext"/>
        </w:rPr>
      </w:pPr>
      <w:r>
        <w:rPr>
          <w:rStyle w:val="basetext"/>
        </w:rPr>
        <w:t xml:space="preserve"> By value.</w:t>
      </w:r>
    </w:p>
    <w:p w:rsidR="00EF3EAB" w:rsidRDefault="00EF3EAB" w:rsidP="00D9072E">
      <w:pPr>
        <w:numPr>
          <w:ilvl w:val="0"/>
          <w:numId w:val="53"/>
        </w:numPr>
        <w:rPr>
          <w:rStyle w:val="basetext"/>
        </w:rPr>
      </w:pPr>
      <w:r>
        <w:rPr>
          <w:rStyle w:val="basetext"/>
        </w:rPr>
        <w:t xml:space="preserve"> By reference with pointer arguments.</w:t>
      </w:r>
    </w:p>
    <w:p w:rsidR="00EF3EAB" w:rsidRDefault="00EF3EAB" w:rsidP="00D9072E">
      <w:pPr>
        <w:numPr>
          <w:ilvl w:val="0"/>
          <w:numId w:val="53"/>
        </w:numPr>
        <w:rPr>
          <w:rStyle w:val="basetext"/>
        </w:rPr>
      </w:pPr>
      <w:r>
        <w:rPr>
          <w:rStyle w:val="basetext"/>
        </w:rPr>
        <w:t xml:space="preserve"> By value with pointer arguments.</w:t>
      </w:r>
    </w:p>
    <w:p w:rsidR="00EF3EAB" w:rsidRPr="00DB5471" w:rsidRDefault="00EF3EAB" w:rsidP="00D9072E">
      <w:pPr>
        <w:rPr>
          <w:rStyle w:val="basetext"/>
          <w:b/>
        </w:rPr>
      </w:pPr>
      <w:r w:rsidRPr="00DB5471">
        <w:rPr>
          <w:rStyle w:val="basetext"/>
          <w:b/>
        </w:rPr>
        <w:t>ANS: d. By value with pointer arguments.</w:t>
      </w:r>
    </w:p>
    <w:p w:rsidR="00EF3EAB" w:rsidRDefault="00EF3EAB" w:rsidP="00D9072E">
      <w:pPr>
        <w:outlineLvl w:val="0"/>
        <w:rPr>
          <w:rStyle w:val="basetext"/>
        </w:rPr>
      </w:pPr>
    </w:p>
    <w:p w:rsidR="00EF3EAB" w:rsidRDefault="00EF3EAB" w:rsidP="00D9072E">
      <w:pPr>
        <w:outlineLvl w:val="0"/>
        <w:rPr>
          <w:rStyle w:val="CDT"/>
        </w:rPr>
      </w:pPr>
      <w:r>
        <w:rPr>
          <w:rStyle w:val="basetext"/>
        </w:rPr>
        <w:t xml:space="preserve">56: When a compiler encounters a function parameter for a single-subscripted array of the form </w:t>
      </w:r>
      <w:r>
        <w:rPr>
          <w:rStyle w:val="CDT"/>
        </w:rPr>
        <w:t>int a[]</w:t>
      </w:r>
      <w:r>
        <w:rPr>
          <w:rStyle w:val="basetext"/>
        </w:rPr>
        <w:t>, it converts the parameter to</w:t>
      </w:r>
      <w:r>
        <w:rPr>
          <w:sz w:val="20"/>
        </w:rPr>
        <w:t>:</w:t>
      </w:r>
    </w:p>
    <w:p w:rsidR="00EF3EAB" w:rsidRDefault="00EF3EAB" w:rsidP="00D9072E">
      <w:pPr>
        <w:numPr>
          <w:ilvl w:val="0"/>
          <w:numId w:val="54"/>
        </w:numPr>
        <w:rPr>
          <w:rStyle w:val="basetext"/>
        </w:rPr>
      </w:pPr>
      <w:r>
        <w:rPr>
          <w:sz w:val="20"/>
        </w:rPr>
        <w:t xml:space="preserve"> </w:t>
      </w:r>
      <w:r>
        <w:rPr>
          <w:rStyle w:val="CDT"/>
        </w:rPr>
        <w:t>int a</w:t>
      </w:r>
    </w:p>
    <w:p w:rsidR="00EF3EAB" w:rsidRDefault="00EF3EAB" w:rsidP="00D9072E">
      <w:pPr>
        <w:numPr>
          <w:ilvl w:val="0"/>
          <w:numId w:val="54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rStyle w:val="CDT"/>
        </w:rPr>
        <w:t>int &amp;a</w:t>
      </w:r>
    </w:p>
    <w:p w:rsidR="00EF3EAB" w:rsidRDefault="00EF3EAB" w:rsidP="00D9072E">
      <w:pPr>
        <w:numPr>
          <w:ilvl w:val="0"/>
          <w:numId w:val="54"/>
        </w:numPr>
        <w:rPr>
          <w:rStyle w:val="basetext"/>
        </w:rPr>
      </w:pPr>
      <w:r>
        <w:rPr>
          <w:sz w:val="20"/>
        </w:rPr>
        <w:t xml:space="preserve"> </w:t>
      </w:r>
      <w:r>
        <w:rPr>
          <w:rStyle w:val="CDT"/>
        </w:rPr>
        <w:t>int *a</w:t>
      </w:r>
    </w:p>
    <w:p w:rsidR="00EF3EAB" w:rsidRDefault="00EF3EAB" w:rsidP="00D9072E">
      <w:pPr>
        <w:numPr>
          <w:ilvl w:val="0"/>
          <w:numId w:val="54"/>
        </w:numPr>
        <w:rPr>
          <w:rStyle w:val="basetext"/>
        </w:rPr>
      </w:pPr>
      <w:r>
        <w:rPr>
          <w:sz w:val="20"/>
        </w:rPr>
        <w:t xml:space="preserve"> </w:t>
      </w:r>
      <w:r>
        <w:rPr>
          <w:rStyle w:val="basetext"/>
        </w:rPr>
        <w:t>No conversion is necessary.</w:t>
      </w:r>
    </w:p>
    <w:p w:rsidR="00EF3EAB" w:rsidRPr="00DB5471" w:rsidRDefault="00EF3EAB" w:rsidP="00D9072E">
      <w:pPr>
        <w:rPr>
          <w:rStyle w:val="basetext"/>
          <w:b/>
        </w:rPr>
      </w:pPr>
      <w:r w:rsidRPr="00DB5471">
        <w:rPr>
          <w:rStyle w:val="basetext"/>
          <w:b/>
        </w:rPr>
        <w:t xml:space="preserve">ANS c. </w:t>
      </w:r>
      <w:r w:rsidRPr="00AE0987">
        <w:rPr>
          <w:rStyle w:val="StyleCDTBold"/>
        </w:rPr>
        <w:t>int * a</w:t>
      </w:r>
    </w:p>
    <w:p w:rsidR="00EF3EAB" w:rsidRDefault="00EF3EAB" w:rsidP="00D9072E">
      <w:pPr>
        <w:outlineLvl w:val="0"/>
        <w:rPr>
          <w:rStyle w:val="basetext"/>
        </w:rPr>
      </w:pPr>
    </w:p>
    <w:p w:rsidR="00EF3EAB" w:rsidRDefault="00EF3EAB" w:rsidP="00D9072E">
      <w:pPr>
        <w:rPr>
          <w:rStyle w:val="basetext"/>
        </w:rPr>
      </w:pPr>
    </w:p>
    <w:p w:rsidR="00EF3EAB" w:rsidRPr="00DB5471" w:rsidRDefault="00EF3EAB" w:rsidP="00D9072E">
      <w:pPr>
        <w:outlineLvl w:val="0"/>
        <w:rPr>
          <w:rStyle w:val="basetext"/>
          <w:b/>
        </w:rPr>
      </w:pPr>
      <w:r w:rsidRPr="00DB5471">
        <w:rPr>
          <w:rStyle w:val="basetext"/>
          <w:b/>
        </w:rPr>
        <w:t xml:space="preserve">Section 8.5 Using </w:t>
      </w:r>
      <w:r w:rsidRPr="00AE0987">
        <w:rPr>
          <w:rStyle w:val="StyleCDTBold"/>
        </w:rPr>
        <w:t>const</w:t>
      </w:r>
      <w:r w:rsidRPr="00DB5471">
        <w:rPr>
          <w:rStyle w:val="basetext"/>
          <w:b/>
        </w:rPr>
        <w:t xml:space="preserve"> with Pointers</w:t>
      </w:r>
    </w:p>
    <w:p w:rsidR="00EF3EAB" w:rsidRDefault="00EF3EAB" w:rsidP="00D9072E">
      <w:pPr>
        <w:tabs>
          <w:tab w:val="left" w:pos="1944"/>
          <w:tab w:val="left" w:pos="2412"/>
          <w:tab w:val="left" w:pos="2835"/>
        </w:tabs>
        <w:rPr>
          <w:rStyle w:val="basetext"/>
        </w:rPr>
      </w:pPr>
      <w:r>
        <w:rPr>
          <w:rStyle w:val="basetext"/>
        </w:rPr>
        <w:tab/>
      </w:r>
      <w:r>
        <w:rPr>
          <w:rStyle w:val="basetext"/>
        </w:rPr>
        <w:tab/>
      </w:r>
      <w:r>
        <w:rPr>
          <w:rStyle w:val="basetext"/>
        </w:rPr>
        <w:tab/>
      </w:r>
    </w:p>
    <w:p w:rsidR="00EF3EAB" w:rsidRDefault="00EF3EAB" w:rsidP="00D9072E">
      <w:pPr>
        <w:outlineLvl w:val="0"/>
        <w:rPr>
          <w:rStyle w:val="basetext"/>
        </w:rPr>
      </w:pPr>
      <w:r>
        <w:rPr>
          <w:rStyle w:val="basetext"/>
        </w:rPr>
        <w:t xml:space="preserve">57: A function that modifies an array by using pointer arithmetic such as </w:t>
      </w:r>
      <w:r>
        <w:rPr>
          <w:rStyle w:val="CDT"/>
        </w:rPr>
        <w:t>++ptr</w:t>
      </w:r>
      <w:r>
        <w:rPr>
          <w:rStyle w:val="basetext"/>
        </w:rPr>
        <w:t xml:space="preserve"> to process every value should have a parameter that is:</w:t>
      </w:r>
    </w:p>
    <w:p w:rsidR="00EF3EAB" w:rsidRPr="002527F5" w:rsidRDefault="00EF3EAB" w:rsidP="00D9072E">
      <w:pPr>
        <w:numPr>
          <w:ilvl w:val="0"/>
          <w:numId w:val="55"/>
        </w:numPr>
        <w:rPr>
          <w:rStyle w:val="basetext"/>
          <w:lang w:val="fr-FR"/>
        </w:rPr>
      </w:pPr>
      <w:r>
        <w:rPr>
          <w:rStyle w:val="basetext"/>
        </w:rPr>
        <w:t xml:space="preserve"> </w:t>
      </w:r>
      <w:r w:rsidRPr="002527F5">
        <w:rPr>
          <w:sz w:val="20"/>
          <w:lang w:val="fr-FR"/>
        </w:rPr>
        <w:t>A nonconstant pointer to nonconstant data</w:t>
      </w:r>
      <w:r w:rsidRPr="002527F5">
        <w:rPr>
          <w:rStyle w:val="basetext"/>
          <w:lang w:val="fr-FR"/>
        </w:rPr>
        <w:t>.</w:t>
      </w:r>
    </w:p>
    <w:p w:rsidR="00EF3EAB" w:rsidRDefault="00EF3EAB" w:rsidP="00D9072E">
      <w:pPr>
        <w:numPr>
          <w:ilvl w:val="0"/>
          <w:numId w:val="55"/>
        </w:numPr>
        <w:rPr>
          <w:rStyle w:val="basetext"/>
        </w:rPr>
      </w:pPr>
      <w:r w:rsidRPr="002527F5">
        <w:rPr>
          <w:rStyle w:val="basetext"/>
          <w:lang w:val="fr-FR"/>
        </w:rPr>
        <w:t xml:space="preserve"> </w:t>
      </w:r>
      <w:r>
        <w:rPr>
          <w:sz w:val="20"/>
        </w:rPr>
        <w:t>A nonconstant pointer to constant data</w:t>
      </w:r>
      <w:r>
        <w:rPr>
          <w:rStyle w:val="basetext"/>
        </w:rPr>
        <w:t>.</w:t>
      </w:r>
    </w:p>
    <w:p w:rsidR="00EF3EAB" w:rsidRDefault="00EF3EAB" w:rsidP="00D9072E">
      <w:pPr>
        <w:numPr>
          <w:ilvl w:val="0"/>
          <w:numId w:val="55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sz w:val="20"/>
        </w:rPr>
        <w:t>A constant pointer to nonconstant data</w:t>
      </w:r>
      <w:r>
        <w:rPr>
          <w:rStyle w:val="basetext"/>
        </w:rPr>
        <w:t xml:space="preserve">. </w:t>
      </w:r>
    </w:p>
    <w:p w:rsidR="00EF3EAB" w:rsidRDefault="00EF3EAB" w:rsidP="00D9072E">
      <w:pPr>
        <w:numPr>
          <w:ilvl w:val="0"/>
          <w:numId w:val="55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sz w:val="20"/>
        </w:rPr>
        <w:t>A constant pointer to constant data</w:t>
      </w:r>
      <w:r>
        <w:rPr>
          <w:rStyle w:val="basetext"/>
        </w:rPr>
        <w:t>.</w:t>
      </w:r>
    </w:p>
    <w:p w:rsidR="00EF3EAB" w:rsidRPr="002527F5" w:rsidRDefault="00EF3EAB" w:rsidP="00D9072E">
      <w:pPr>
        <w:rPr>
          <w:rStyle w:val="basetext"/>
          <w:b/>
          <w:lang w:val="fr-FR"/>
        </w:rPr>
      </w:pPr>
      <w:r w:rsidRPr="002527F5">
        <w:rPr>
          <w:rStyle w:val="basetext"/>
          <w:b/>
          <w:lang w:val="fr-FR"/>
        </w:rPr>
        <w:t xml:space="preserve">ANS: a. </w:t>
      </w:r>
      <w:r w:rsidRPr="002527F5">
        <w:rPr>
          <w:b/>
          <w:sz w:val="20"/>
          <w:lang w:val="fr-FR"/>
        </w:rPr>
        <w:t>A nonconstant pointer to nonconstant data</w:t>
      </w:r>
      <w:r w:rsidRPr="002527F5">
        <w:rPr>
          <w:rStyle w:val="basetext"/>
          <w:b/>
          <w:lang w:val="fr-FR"/>
        </w:rPr>
        <w:t>.</w:t>
      </w:r>
    </w:p>
    <w:p w:rsidR="00EF3EAB" w:rsidRPr="002527F5" w:rsidRDefault="00EF3EAB" w:rsidP="00D9072E">
      <w:pPr>
        <w:rPr>
          <w:rStyle w:val="basetext"/>
          <w:lang w:val="fr-FR"/>
        </w:rPr>
      </w:pPr>
    </w:p>
    <w:p w:rsidR="00EF3EAB" w:rsidRDefault="00EF3EAB" w:rsidP="00D9072E">
      <w:pPr>
        <w:outlineLvl w:val="0"/>
        <w:rPr>
          <w:rStyle w:val="basetext"/>
        </w:rPr>
      </w:pPr>
      <w:r>
        <w:rPr>
          <w:rStyle w:val="basetext"/>
        </w:rPr>
        <w:t xml:space="preserve">58: A function that prints a string by using pointer arithmetic such as </w:t>
      </w:r>
      <w:r>
        <w:rPr>
          <w:rStyle w:val="CDT"/>
        </w:rPr>
        <w:t>++ptr</w:t>
      </w:r>
      <w:r>
        <w:rPr>
          <w:rStyle w:val="basetext"/>
        </w:rPr>
        <w:t xml:space="preserve"> to output each character should have a parameter that is:</w:t>
      </w:r>
    </w:p>
    <w:p w:rsidR="00EF3EAB" w:rsidRPr="002527F5" w:rsidRDefault="00EF3EAB" w:rsidP="00D9072E">
      <w:pPr>
        <w:numPr>
          <w:ilvl w:val="0"/>
          <w:numId w:val="56"/>
        </w:numPr>
        <w:rPr>
          <w:rStyle w:val="basetext"/>
          <w:lang w:val="fr-FR"/>
        </w:rPr>
      </w:pPr>
      <w:r w:rsidRPr="002527F5">
        <w:rPr>
          <w:sz w:val="20"/>
          <w:lang w:val="fr-FR"/>
        </w:rPr>
        <w:t>A nonconstant pointer to nonconstant data</w:t>
      </w:r>
      <w:r w:rsidRPr="002527F5">
        <w:rPr>
          <w:rStyle w:val="basetext"/>
          <w:lang w:val="fr-FR"/>
        </w:rPr>
        <w:t>.</w:t>
      </w:r>
    </w:p>
    <w:p w:rsidR="00EF3EAB" w:rsidRDefault="00EF3EAB" w:rsidP="00D9072E">
      <w:pPr>
        <w:numPr>
          <w:ilvl w:val="0"/>
          <w:numId w:val="56"/>
        </w:numPr>
        <w:rPr>
          <w:rStyle w:val="basetext"/>
        </w:rPr>
      </w:pPr>
      <w:r w:rsidRPr="002527F5">
        <w:rPr>
          <w:rStyle w:val="basetext"/>
          <w:lang w:val="fr-FR"/>
        </w:rPr>
        <w:t xml:space="preserve"> </w:t>
      </w:r>
      <w:r>
        <w:rPr>
          <w:sz w:val="20"/>
        </w:rPr>
        <w:t>A nonconstant pointer to constant data</w:t>
      </w:r>
      <w:r>
        <w:rPr>
          <w:rStyle w:val="basetext"/>
        </w:rPr>
        <w:t>.</w:t>
      </w:r>
    </w:p>
    <w:p w:rsidR="00EF3EAB" w:rsidRDefault="00EF3EAB" w:rsidP="00D9072E">
      <w:pPr>
        <w:numPr>
          <w:ilvl w:val="0"/>
          <w:numId w:val="56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sz w:val="20"/>
        </w:rPr>
        <w:t>A constant pointer to nonconstant data</w:t>
      </w:r>
      <w:r>
        <w:rPr>
          <w:rStyle w:val="basetext"/>
        </w:rPr>
        <w:t xml:space="preserve">. </w:t>
      </w:r>
    </w:p>
    <w:p w:rsidR="00EF3EAB" w:rsidRDefault="00EF3EAB" w:rsidP="00D9072E">
      <w:pPr>
        <w:numPr>
          <w:ilvl w:val="0"/>
          <w:numId w:val="56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sz w:val="20"/>
        </w:rPr>
        <w:t>A constant pointer to constant data</w:t>
      </w:r>
      <w:r>
        <w:rPr>
          <w:rStyle w:val="basetext"/>
        </w:rPr>
        <w:t>.</w:t>
      </w:r>
    </w:p>
    <w:p w:rsidR="00EF3EAB" w:rsidRPr="002527F5" w:rsidRDefault="00EF3EAB" w:rsidP="00D9072E">
      <w:pPr>
        <w:rPr>
          <w:rStyle w:val="basetext"/>
          <w:b/>
          <w:lang w:val="fr-FR"/>
        </w:rPr>
      </w:pPr>
      <w:r w:rsidRPr="002527F5">
        <w:rPr>
          <w:rStyle w:val="basetext"/>
          <w:b/>
          <w:lang w:val="fr-FR"/>
        </w:rPr>
        <w:t xml:space="preserve">ANS: b. </w:t>
      </w:r>
      <w:r w:rsidRPr="002527F5">
        <w:rPr>
          <w:b/>
          <w:sz w:val="20"/>
          <w:lang w:val="fr-FR"/>
        </w:rPr>
        <w:t>A nonconstant pointer to constant data</w:t>
      </w:r>
      <w:r w:rsidRPr="002527F5">
        <w:rPr>
          <w:rStyle w:val="basetext"/>
          <w:b/>
          <w:lang w:val="fr-FR"/>
        </w:rPr>
        <w:t>.</w:t>
      </w:r>
    </w:p>
    <w:p w:rsidR="00EF3EAB" w:rsidRPr="002527F5" w:rsidRDefault="00EF3EAB" w:rsidP="00D9072E">
      <w:pPr>
        <w:rPr>
          <w:rStyle w:val="basetext"/>
          <w:lang w:val="fr-FR"/>
        </w:rPr>
      </w:pPr>
    </w:p>
    <w:p w:rsidR="00EF3EAB" w:rsidRDefault="00EF3EAB" w:rsidP="00D9072E">
      <w:pPr>
        <w:outlineLvl w:val="0"/>
        <w:rPr>
          <w:rStyle w:val="basetext"/>
        </w:rPr>
      </w:pPr>
      <w:r>
        <w:rPr>
          <w:rStyle w:val="basetext"/>
        </w:rPr>
        <w:t xml:space="preserve">59: Which of the following best describes the array name </w:t>
      </w:r>
      <w:r w:rsidRPr="003A6491">
        <w:rPr>
          <w:rStyle w:val="basetext"/>
          <w:rFonts w:ascii="Lucida Console" w:hAnsi="Lucida Console"/>
        </w:rPr>
        <w:t>n</w:t>
      </w:r>
      <w:r>
        <w:rPr>
          <w:rStyle w:val="basetext"/>
        </w:rPr>
        <w:t xml:space="preserve"> in the declaration </w:t>
      </w:r>
      <w:r w:rsidRPr="003A6491">
        <w:rPr>
          <w:rStyle w:val="basetext"/>
          <w:rFonts w:ascii="Lucida Console" w:hAnsi="Lucida Console"/>
        </w:rPr>
        <w:t>int n[10];</w:t>
      </w:r>
      <w:r>
        <w:rPr>
          <w:rStyle w:val="basetext"/>
        </w:rPr>
        <w:t>?</w:t>
      </w:r>
    </w:p>
    <w:p w:rsidR="00EF3EAB" w:rsidRDefault="00EF3EAB" w:rsidP="00D9072E">
      <w:pPr>
        <w:numPr>
          <w:ilvl w:val="0"/>
          <w:numId w:val="57"/>
        </w:numPr>
        <w:rPr>
          <w:rStyle w:val="basetext"/>
        </w:rPr>
      </w:pPr>
      <w:r w:rsidRPr="003A6491">
        <w:rPr>
          <w:rFonts w:ascii="Lucida Console" w:hAnsi="Lucida Console"/>
          <w:sz w:val="20"/>
        </w:rPr>
        <w:t>n</w:t>
      </w:r>
      <w:r>
        <w:rPr>
          <w:sz w:val="20"/>
        </w:rPr>
        <w:t xml:space="preserve"> is a nonconstant pointer to nonconstant data</w:t>
      </w:r>
      <w:r>
        <w:rPr>
          <w:rStyle w:val="basetext"/>
        </w:rPr>
        <w:t>.</w:t>
      </w:r>
    </w:p>
    <w:p w:rsidR="00EF3EAB" w:rsidRDefault="00EF3EAB" w:rsidP="00D9072E">
      <w:pPr>
        <w:numPr>
          <w:ilvl w:val="0"/>
          <w:numId w:val="57"/>
        </w:numPr>
        <w:rPr>
          <w:rStyle w:val="basetext"/>
        </w:rPr>
      </w:pPr>
      <w:r w:rsidRPr="003A6491">
        <w:rPr>
          <w:rFonts w:ascii="Lucida Console" w:hAnsi="Lucida Console"/>
          <w:sz w:val="20"/>
        </w:rPr>
        <w:t>n</w:t>
      </w:r>
      <w:r>
        <w:rPr>
          <w:sz w:val="20"/>
        </w:rPr>
        <w:t xml:space="preserve"> is a nonconstant pointer to constant data</w:t>
      </w:r>
      <w:r>
        <w:rPr>
          <w:rStyle w:val="basetext"/>
        </w:rPr>
        <w:t>.</w:t>
      </w:r>
    </w:p>
    <w:p w:rsidR="00EF3EAB" w:rsidRDefault="00EF3EAB" w:rsidP="00D9072E">
      <w:pPr>
        <w:numPr>
          <w:ilvl w:val="0"/>
          <w:numId w:val="57"/>
        </w:numPr>
        <w:rPr>
          <w:rStyle w:val="basetext"/>
        </w:rPr>
      </w:pPr>
      <w:r w:rsidRPr="003A6491">
        <w:rPr>
          <w:rFonts w:ascii="Lucida Console" w:hAnsi="Lucida Console"/>
          <w:sz w:val="20"/>
        </w:rPr>
        <w:t>n</w:t>
      </w:r>
      <w:r>
        <w:rPr>
          <w:sz w:val="20"/>
        </w:rPr>
        <w:t xml:space="preserve"> is a constant pointer to nonconstant data</w:t>
      </w:r>
      <w:r>
        <w:rPr>
          <w:rStyle w:val="basetext"/>
        </w:rPr>
        <w:t xml:space="preserve">. </w:t>
      </w:r>
    </w:p>
    <w:p w:rsidR="00EF3EAB" w:rsidRDefault="00EF3EAB" w:rsidP="00D9072E">
      <w:pPr>
        <w:numPr>
          <w:ilvl w:val="0"/>
          <w:numId w:val="57"/>
        </w:numPr>
        <w:rPr>
          <w:rStyle w:val="basetext"/>
        </w:rPr>
      </w:pPr>
      <w:r w:rsidRPr="003A6491">
        <w:rPr>
          <w:rFonts w:ascii="Lucida Console" w:hAnsi="Lucida Console"/>
          <w:sz w:val="20"/>
        </w:rPr>
        <w:t>n</w:t>
      </w:r>
      <w:r>
        <w:rPr>
          <w:sz w:val="20"/>
        </w:rPr>
        <w:t xml:space="preserve"> is a constant pointer to constant data</w:t>
      </w:r>
      <w:r>
        <w:rPr>
          <w:rStyle w:val="basetext"/>
        </w:rPr>
        <w:t>.</w:t>
      </w:r>
    </w:p>
    <w:p w:rsidR="00EF3EAB" w:rsidRPr="00DB5471" w:rsidRDefault="00EF3EAB" w:rsidP="00D9072E">
      <w:pPr>
        <w:rPr>
          <w:rStyle w:val="basetext"/>
          <w:b/>
        </w:rPr>
      </w:pPr>
      <w:r w:rsidRPr="00DB5471">
        <w:rPr>
          <w:rStyle w:val="basetext"/>
          <w:b/>
        </w:rPr>
        <w:t xml:space="preserve">ANS: c. </w:t>
      </w:r>
      <w:r w:rsidRPr="003A6491">
        <w:rPr>
          <w:rFonts w:ascii="Lucida Console" w:hAnsi="Lucida Console"/>
          <w:b/>
          <w:sz w:val="20"/>
        </w:rPr>
        <w:t>n</w:t>
      </w:r>
      <w:r w:rsidRPr="003A6491">
        <w:rPr>
          <w:b/>
          <w:sz w:val="20"/>
        </w:rPr>
        <w:t xml:space="preserve"> is a</w:t>
      </w:r>
      <w:r w:rsidRPr="00DB5471">
        <w:rPr>
          <w:b/>
          <w:sz w:val="20"/>
        </w:rPr>
        <w:t xml:space="preserve"> constant pointer to nonconstant data</w:t>
      </w:r>
      <w:r w:rsidRPr="00DB5471">
        <w:rPr>
          <w:rStyle w:val="basetext"/>
          <w:b/>
        </w:rPr>
        <w:t>.</w:t>
      </w:r>
    </w:p>
    <w:p w:rsidR="00EF3EAB" w:rsidRDefault="00EF3EAB" w:rsidP="00D9072E">
      <w:pPr>
        <w:rPr>
          <w:rStyle w:val="basetext"/>
        </w:rPr>
      </w:pPr>
    </w:p>
    <w:p w:rsidR="00EF3EAB" w:rsidRDefault="00EF3EAB" w:rsidP="00D9072E">
      <w:pPr>
        <w:outlineLvl w:val="0"/>
        <w:rPr>
          <w:rStyle w:val="basetext"/>
        </w:rPr>
      </w:pPr>
      <w:r>
        <w:rPr>
          <w:rStyle w:val="basetext"/>
        </w:rPr>
        <w:t>60: What method should be used to pass an array to a function that does not modify the array and only looks at it using array subscript notation</w:t>
      </w:r>
      <w:r>
        <w:rPr>
          <w:sz w:val="20"/>
        </w:rPr>
        <w:t>:</w:t>
      </w:r>
    </w:p>
    <w:p w:rsidR="00EF3EAB" w:rsidRPr="002527F5" w:rsidRDefault="00EF3EAB" w:rsidP="00D9072E">
      <w:pPr>
        <w:numPr>
          <w:ilvl w:val="0"/>
          <w:numId w:val="58"/>
        </w:numPr>
        <w:rPr>
          <w:rStyle w:val="basetext"/>
          <w:lang w:val="fr-FR"/>
        </w:rPr>
      </w:pPr>
      <w:r w:rsidRPr="002527F5">
        <w:rPr>
          <w:sz w:val="20"/>
          <w:lang w:val="fr-FR"/>
        </w:rPr>
        <w:t>A nonconstant pointer to nonconstant data</w:t>
      </w:r>
      <w:r w:rsidRPr="002527F5">
        <w:rPr>
          <w:rStyle w:val="basetext"/>
          <w:lang w:val="fr-FR"/>
        </w:rPr>
        <w:t>.</w:t>
      </w:r>
    </w:p>
    <w:p w:rsidR="00EF3EAB" w:rsidRDefault="00EF3EAB" w:rsidP="00D9072E">
      <w:pPr>
        <w:numPr>
          <w:ilvl w:val="0"/>
          <w:numId w:val="58"/>
        </w:numPr>
        <w:rPr>
          <w:rStyle w:val="basetext"/>
        </w:rPr>
      </w:pPr>
      <w:r w:rsidRPr="002527F5">
        <w:rPr>
          <w:rStyle w:val="basetext"/>
          <w:lang w:val="fr-FR"/>
        </w:rPr>
        <w:t xml:space="preserve"> </w:t>
      </w:r>
      <w:r>
        <w:rPr>
          <w:sz w:val="20"/>
        </w:rPr>
        <w:t>A nonconstant pointer to constant data</w:t>
      </w:r>
      <w:r>
        <w:rPr>
          <w:rStyle w:val="basetext"/>
        </w:rPr>
        <w:t>.</w:t>
      </w:r>
    </w:p>
    <w:p w:rsidR="00EF3EAB" w:rsidRDefault="00EF3EAB" w:rsidP="00D9072E">
      <w:pPr>
        <w:numPr>
          <w:ilvl w:val="0"/>
          <w:numId w:val="58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sz w:val="20"/>
        </w:rPr>
        <w:t>A constant pointer to nonconstant data</w:t>
      </w:r>
      <w:r>
        <w:rPr>
          <w:rStyle w:val="basetext"/>
        </w:rPr>
        <w:t xml:space="preserve">. </w:t>
      </w:r>
    </w:p>
    <w:p w:rsidR="00EF3EAB" w:rsidRDefault="00EF3EAB" w:rsidP="00D9072E">
      <w:pPr>
        <w:numPr>
          <w:ilvl w:val="0"/>
          <w:numId w:val="58"/>
        </w:numPr>
        <w:rPr>
          <w:rStyle w:val="basetext"/>
        </w:rPr>
      </w:pPr>
      <w:r>
        <w:rPr>
          <w:rStyle w:val="basetext"/>
        </w:rPr>
        <w:t xml:space="preserve"> </w:t>
      </w:r>
      <w:r>
        <w:rPr>
          <w:sz w:val="20"/>
        </w:rPr>
        <w:t>A constant pointer to constant data</w:t>
      </w:r>
      <w:r>
        <w:rPr>
          <w:rStyle w:val="basetext"/>
        </w:rPr>
        <w:t>.</w:t>
      </w:r>
    </w:p>
    <w:p w:rsidR="00EF3EAB" w:rsidRDefault="00EF3EAB" w:rsidP="00D9072E">
      <w:pPr>
        <w:tabs>
          <w:tab w:val="left" w:pos="935"/>
        </w:tabs>
        <w:rPr>
          <w:rStyle w:val="basetext"/>
          <w:b/>
        </w:rPr>
      </w:pPr>
      <w:r w:rsidRPr="00DB5471">
        <w:rPr>
          <w:rStyle w:val="basetext"/>
          <w:b/>
        </w:rPr>
        <w:t xml:space="preserve">ANS: d. </w:t>
      </w:r>
      <w:r w:rsidRPr="00DB5471">
        <w:rPr>
          <w:b/>
          <w:sz w:val="20"/>
        </w:rPr>
        <w:t>A constant pointer to constant data</w:t>
      </w:r>
      <w:r w:rsidRPr="00DB5471">
        <w:rPr>
          <w:rStyle w:val="basetext"/>
          <w:b/>
        </w:rPr>
        <w:t>.</w:t>
      </w:r>
    </w:p>
    <w:p w:rsidR="00EF3EAB" w:rsidRDefault="00EF3EAB" w:rsidP="00D9072E">
      <w:pPr>
        <w:tabs>
          <w:tab w:val="left" w:pos="935"/>
        </w:tabs>
        <w:rPr>
          <w:rStyle w:val="basetext"/>
          <w:b/>
        </w:rPr>
      </w:pPr>
    </w:p>
    <w:p w:rsidR="00EF3EAB" w:rsidRDefault="00EF3EAB" w:rsidP="00EA69D3">
      <w:pPr>
        <w:outlineLvl w:val="0"/>
        <w:rPr>
          <w:sz w:val="20"/>
        </w:rPr>
      </w:pPr>
      <w:r>
        <w:rPr>
          <w:rStyle w:val="basetext"/>
        </w:rPr>
        <w:t>61: The correct function name for overloading the addition (</w:t>
      </w:r>
      <w:r>
        <w:rPr>
          <w:rStyle w:val="CDT"/>
        </w:rPr>
        <w:t>+</w:t>
      </w:r>
      <w:r>
        <w:rPr>
          <w:rStyle w:val="basetext"/>
        </w:rPr>
        <w:t>) operator is</w:t>
      </w:r>
      <w:r>
        <w:rPr>
          <w:sz w:val="20"/>
        </w:rPr>
        <w:t>:</w:t>
      </w:r>
    </w:p>
    <w:p w:rsidR="00EF3EAB" w:rsidRDefault="00EF3EAB" w:rsidP="00EA69D3">
      <w:pPr>
        <w:numPr>
          <w:ilvl w:val="0"/>
          <w:numId w:val="59"/>
        </w:numPr>
        <w:rPr>
          <w:rStyle w:val="basetext"/>
        </w:rPr>
      </w:pPr>
      <w:r>
        <w:rPr>
          <w:rStyle w:val="CDT"/>
        </w:rPr>
        <w:t>operator+</w:t>
      </w:r>
    </w:p>
    <w:p w:rsidR="00EF3EAB" w:rsidRDefault="00EF3EAB" w:rsidP="00EA69D3">
      <w:pPr>
        <w:numPr>
          <w:ilvl w:val="0"/>
          <w:numId w:val="59"/>
        </w:numPr>
        <w:rPr>
          <w:rStyle w:val="basetext"/>
        </w:rPr>
      </w:pPr>
      <w:r>
        <w:rPr>
          <w:rStyle w:val="CDT"/>
        </w:rPr>
        <w:t>operator(+)</w:t>
      </w:r>
    </w:p>
    <w:p w:rsidR="00EF3EAB" w:rsidRDefault="00EF3EAB" w:rsidP="00EA69D3">
      <w:pPr>
        <w:numPr>
          <w:ilvl w:val="0"/>
          <w:numId w:val="59"/>
        </w:numPr>
        <w:rPr>
          <w:rStyle w:val="basetext"/>
        </w:rPr>
      </w:pPr>
      <w:r>
        <w:rPr>
          <w:rStyle w:val="CDT"/>
        </w:rPr>
        <w:t>operator:+</w:t>
      </w:r>
    </w:p>
    <w:p w:rsidR="00EF3EAB" w:rsidRDefault="00EF3EAB" w:rsidP="00EA69D3">
      <w:pPr>
        <w:numPr>
          <w:ilvl w:val="0"/>
          <w:numId w:val="59"/>
        </w:numPr>
        <w:rPr>
          <w:rStyle w:val="basetext"/>
        </w:rPr>
      </w:pPr>
      <w:r>
        <w:rPr>
          <w:rStyle w:val="CDT"/>
        </w:rPr>
        <w:t>operator_+</w:t>
      </w:r>
    </w:p>
    <w:p w:rsidR="00EF3EAB" w:rsidRPr="00E55651" w:rsidRDefault="00EF3EAB" w:rsidP="00EA69D3">
      <w:pPr>
        <w:rPr>
          <w:rStyle w:val="CDT"/>
          <w:b w:val="0"/>
        </w:rPr>
      </w:pPr>
      <w:r w:rsidRPr="00E55651">
        <w:rPr>
          <w:rStyle w:val="basetext"/>
          <w:b/>
        </w:rPr>
        <w:t xml:space="preserve">ANS a. </w:t>
      </w:r>
      <w:r w:rsidRPr="00E55651">
        <w:rPr>
          <w:rStyle w:val="CDT"/>
          <w:b w:val="0"/>
        </w:rPr>
        <w:t>operator+</w:t>
      </w:r>
    </w:p>
    <w:p w:rsidR="00EF3EAB" w:rsidRPr="00B1035D" w:rsidRDefault="00EF3EAB" w:rsidP="00EA69D3">
      <w:pPr>
        <w:outlineLvl w:val="0"/>
        <w:rPr>
          <w:rStyle w:val="basetext"/>
          <w:b/>
        </w:rPr>
      </w:pPr>
      <w:r>
        <w:rPr>
          <w:rStyle w:val="basetext"/>
          <w:b/>
        </w:rPr>
        <w:t xml:space="preserve"> </w:t>
      </w:r>
    </w:p>
    <w:p w:rsidR="00EF3EAB" w:rsidRDefault="00EF3EAB" w:rsidP="00EA69D3">
      <w:pPr>
        <w:outlineLvl w:val="0"/>
        <w:rPr>
          <w:rStyle w:val="basetext"/>
        </w:rPr>
      </w:pPr>
      <w:r>
        <w:rPr>
          <w:rStyle w:val="basetext"/>
        </w:rPr>
        <w:t xml:space="preserve">62: Which of the following operators </w:t>
      </w:r>
      <w:r w:rsidRPr="00C547FD">
        <w:rPr>
          <w:rStyle w:val="basetext"/>
          <w:i/>
        </w:rPr>
        <w:t>cannot</w:t>
      </w:r>
      <w:r>
        <w:rPr>
          <w:rStyle w:val="basetext"/>
        </w:rPr>
        <w:t xml:space="preserve"> be overloaded</w:t>
      </w:r>
      <w:r>
        <w:rPr>
          <w:sz w:val="20"/>
        </w:rPr>
        <w:t>?</w:t>
      </w:r>
    </w:p>
    <w:p w:rsidR="00EF3EAB" w:rsidRDefault="00EF3EAB" w:rsidP="00EA69D3">
      <w:pPr>
        <w:numPr>
          <w:ilvl w:val="0"/>
          <w:numId w:val="60"/>
        </w:numPr>
        <w:rPr>
          <w:rStyle w:val="basetext"/>
        </w:rPr>
      </w:pPr>
      <w:r>
        <w:rPr>
          <w:sz w:val="20"/>
        </w:rPr>
        <w:t xml:space="preserve">The </w:t>
      </w:r>
      <w:r>
        <w:rPr>
          <w:rStyle w:val="CDT"/>
        </w:rPr>
        <w:t>.</w:t>
      </w:r>
      <w:r>
        <w:rPr>
          <w:rStyle w:val="basetext"/>
        </w:rPr>
        <w:t xml:space="preserve"> operator.</w:t>
      </w:r>
    </w:p>
    <w:p w:rsidR="00EF3EAB" w:rsidRDefault="00EF3EAB" w:rsidP="00EA69D3">
      <w:pPr>
        <w:numPr>
          <w:ilvl w:val="0"/>
          <w:numId w:val="60"/>
        </w:numPr>
        <w:rPr>
          <w:rStyle w:val="basetext"/>
        </w:rPr>
      </w:pPr>
      <w:r>
        <w:rPr>
          <w:sz w:val="20"/>
        </w:rPr>
        <w:t xml:space="preserve">The </w:t>
      </w:r>
      <w:r>
        <w:rPr>
          <w:rStyle w:val="CDT"/>
        </w:rPr>
        <w:t>-&gt;</w:t>
      </w:r>
      <w:r>
        <w:rPr>
          <w:rStyle w:val="basetext"/>
        </w:rPr>
        <w:t xml:space="preserve"> operator.</w:t>
      </w:r>
    </w:p>
    <w:p w:rsidR="00EF3EAB" w:rsidRDefault="00EF3EAB" w:rsidP="00EA69D3">
      <w:pPr>
        <w:numPr>
          <w:ilvl w:val="0"/>
          <w:numId w:val="60"/>
        </w:numPr>
        <w:rPr>
          <w:rStyle w:val="basetext"/>
        </w:rPr>
      </w:pPr>
      <w:r>
        <w:rPr>
          <w:sz w:val="20"/>
        </w:rPr>
        <w:t xml:space="preserve">The </w:t>
      </w:r>
      <w:r>
        <w:rPr>
          <w:rStyle w:val="CDT"/>
        </w:rPr>
        <w:t>&amp;</w:t>
      </w:r>
      <w:r>
        <w:rPr>
          <w:rStyle w:val="basetext"/>
        </w:rPr>
        <w:t xml:space="preserve"> operator.</w:t>
      </w:r>
    </w:p>
    <w:p w:rsidR="00EF3EAB" w:rsidRDefault="00EF3EAB" w:rsidP="00EA69D3">
      <w:pPr>
        <w:numPr>
          <w:ilvl w:val="0"/>
          <w:numId w:val="60"/>
        </w:numPr>
        <w:rPr>
          <w:rStyle w:val="basetext"/>
        </w:rPr>
      </w:pPr>
      <w:r>
        <w:rPr>
          <w:sz w:val="20"/>
        </w:rPr>
        <w:t xml:space="preserve">The </w:t>
      </w:r>
      <w:r>
        <w:rPr>
          <w:rStyle w:val="CDT"/>
        </w:rPr>
        <w:t>[ ]</w:t>
      </w:r>
      <w:r>
        <w:rPr>
          <w:rStyle w:val="basetext"/>
        </w:rPr>
        <w:t xml:space="preserve"> operator.</w:t>
      </w:r>
    </w:p>
    <w:p w:rsidR="00EF3EAB" w:rsidRPr="00E55651" w:rsidRDefault="00EF3EAB" w:rsidP="00EA69D3">
      <w:pPr>
        <w:rPr>
          <w:rStyle w:val="basetext"/>
          <w:b/>
        </w:rPr>
      </w:pPr>
      <w:r w:rsidRPr="00E55651">
        <w:rPr>
          <w:rStyle w:val="basetext"/>
          <w:b/>
        </w:rPr>
        <w:t xml:space="preserve">ANS a. </w:t>
      </w:r>
      <w:r w:rsidRPr="00E55651">
        <w:rPr>
          <w:b/>
          <w:sz w:val="20"/>
        </w:rPr>
        <w:t xml:space="preserve">The </w:t>
      </w:r>
      <w:r w:rsidRPr="00E55651">
        <w:rPr>
          <w:rStyle w:val="CDT"/>
          <w:b w:val="0"/>
        </w:rPr>
        <w:t>.</w:t>
      </w:r>
      <w:r w:rsidRPr="00E55651">
        <w:rPr>
          <w:rStyle w:val="basetext"/>
          <w:b/>
        </w:rPr>
        <w:t xml:space="preserve"> operator.</w:t>
      </w:r>
    </w:p>
    <w:p w:rsidR="00EF3EAB" w:rsidRDefault="00EF3EAB" w:rsidP="00EA69D3">
      <w:pPr>
        <w:rPr>
          <w:rStyle w:val="basetext"/>
        </w:rPr>
      </w:pPr>
    </w:p>
    <w:p w:rsidR="00EF3EAB" w:rsidRDefault="00EF3EAB" w:rsidP="00EA69D3">
      <w:pPr>
        <w:outlineLvl w:val="0"/>
        <w:rPr>
          <w:rStyle w:val="basetext"/>
        </w:rPr>
      </w:pPr>
      <w:r>
        <w:rPr>
          <w:rStyle w:val="basetext"/>
        </w:rPr>
        <w:t xml:space="preserve">63 Which statement about operator overloading is </w:t>
      </w:r>
      <w:r w:rsidRPr="00A738F1">
        <w:rPr>
          <w:rStyle w:val="basetext"/>
          <w:i/>
        </w:rPr>
        <w:t>false</w:t>
      </w:r>
      <w:r>
        <w:rPr>
          <w:sz w:val="20"/>
        </w:rPr>
        <w:t>?</w:t>
      </w:r>
    </w:p>
    <w:p w:rsidR="00EF3EAB" w:rsidRDefault="00EF3EAB" w:rsidP="00EA69D3">
      <w:pPr>
        <w:numPr>
          <w:ilvl w:val="0"/>
          <w:numId w:val="61"/>
        </w:numPr>
        <w:rPr>
          <w:rStyle w:val="basetext"/>
        </w:rPr>
      </w:pPr>
      <w:r>
        <w:rPr>
          <w:rStyle w:val="basetext"/>
        </w:rPr>
        <w:t>New operators can never be created.</w:t>
      </w:r>
    </w:p>
    <w:p w:rsidR="00EF3EAB" w:rsidRDefault="00EF3EAB" w:rsidP="00EA69D3">
      <w:pPr>
        <w:numPr>
          <w:ilvl w:val="0"/>
          <w:numId w:val="61"/>
        </w:numPr>
        <w:rPr>
          <w:rStyle w:val="basetext"/>
        </w:rPr>
      </w:pPr>
      <w:r>
        <w:rPr>
          <w:rStyle w:val="basetext"/>
        </w:rPr>
        <w:t>Certain overloaded operators can change the number of arguments they take.</w:t>
      </w:r>
    </w:p>
    <w:p w:rsidR="00EF3EAB" w:rsidRDefault="00EF3EAB" w:rsidP="00EA69D3">
      <w:pPr>
        <w:numPr>
          <w:ilvl w:val="0"/>
          <w:numId w:val="61"/>
        </w:numPr>
        <w:rPr>
          <w:rStyle w:val="basetext"/>
        </w:rPr>
      </w:pPr>
      <w:r>
        <w:rPr>
          <w:rStyle w:val="basetext"/>
        </w:rPr>
        <w:t>The precedence of an operator cannot be changed by overloading.</w:t>
      </w:r>
    </w:p>
    <w:p w:rsidR="00EF3EAB" w:rsidRDefault="00EF3EAB" w:rsidP="00EA69D3">
      <w:pPr>
        <w:numPr>
          <w:ilvl w:val="0"/>
          <w:numId w:val="61"/>
        </w:numPr>
        <w:rPr>
          <w:rStyle w:val="basetext"/>
        </w:rPr>
      </w:pPr>
      <w:r>
        <w:rPr>
          <w:rStyle w:val="basetext"/>
        </w:rPr>
        <w:t>Overloading cannot change how an operator works on built-in types.</w:t>
      </w:r>
    </w:p>
    <w:p w:rsidR="00EF3EAB" w:rsidRPr="00E55651" w:rsidRDefault="00EF3EAB" w:rsidP="00EA69D3">
      <w:pPr>
        <w:rPr>
          <w:rStyle w:val="basetext"/>
          <w:b/>
        </w:rPr>
      </w:pPr>
      <w:r w:rsidRPr="00E55651">
        <w:rPr>
          <w:rStyle w:val="basetext"/>
          <w:b/>
        </w:rPr>
        <w:t>ANS b. Certain overloaded operators can change the number of arguments they take.</w:t>
      </w:r>
    </w:p>
    <w:p w:rsidR="00EF3EAB" w:rsidRDefault="00EF3EAB" w:rsidP="00EA69D3">
      <w:pPr>
        <w:outlineLvl w:val="0"/>
        <w:rPr>
          <w:rStyle w:val="basetext"/>
        </w:rPr>
      </w:pPr>
    </w:p>
    <w:p w:rsidR="00EF3EAB" w:rsidRDefault="00EF3EAB" w:rsidP="00EA69D3">
      <w:pPr>
        <w:outlineLvl w:val="0"/>
        <w:rPr>
          <w:rStyle w:val="basetext"/>
        </w:rPr>
      </w:pPr>
      <w:r>
        <w:rPr>
          <w:rStyle w:val="basetext"/>
        </w:rPr>
        <w:t xml:space="preserve">64 To implicitly overload the </w:t>
      </w:r>
      <w:r>
        <w:rPr>
          <w:rStyle w:val="CDT"/>
        </w:rPr>
        <w:t>+=</w:t>
      </w:r>
      <w:r>
        <w:rPr>
          <w:rStyle w:val="basetext"/>
        </w:rPr>
        <w:t xml:space="preserve"> operator</w:t>
      </w:r>
      <w:r>
        <w:rPr>
          <w:sz w:val="20"/>
        </w:rPr>
        <w:t>:</w:t>
      </w:r>
    </w:p>
    <w:p w:rsidR="00EF3EAB" w:rsidRDefault="00EF3EAB" w:rsidP="00EA69D3">
      <w:pPr>
        <w:numPr>
          <w:ilvl w:val="0"/>
          <w:numId w:val="62"/>
        </w:numPr>
        <w:rPr>
          <w:rStyle w:val="basetext"/>
        </w:rPr>
      </w:pPr>
      <w:r>
        <w:rPr>
          <w:rStyle w:val="basetext"/>
        </w:rPr>
        <w:t xml:space="preserve">Only the </w:t>
      </w:r>
      <w:r>
        <w:rPr>
          <w:rStyle w:val="CDT"/>
        </w:rPr>
        <w:t>+</w:t>
      </w:r>
      <w:r>
        <w:rPr>
          <w:rStyle w:val="basetext"/>
        </w:rPr>
        <w:t xml:space="preserve"> operator needs to be overloaded.</w:t>
      </w:r>
    </w:p>
    <w:p w:rsidR="00EF3EAB" w:rsidRDefault="00EF3EAB" w:rsidP="00EA69D3">
      <w:pPr>
        <w:numPr>
          <w:ilvl w:val="0"/>
          <w:numId w:val="62"/>
        </w:numPr>
        <w:rPr>
          <w:rStyle w:val="basetext"/>
        </w:rPr>
      </w:pPr>
      <w:r>
        <w:rPr>
          <w:rStyle w:val="basetext"/>
        </w:rPr>
        <w:t xml:space="preserve">Only the </w:t>
      </w:r>
      <w:r>
        <w:rPr>
          <w:rStyle w:val="CDT"/>
        </w:rPr>
        <w:t>=</w:t>
      </w:r>
      <w:r>
        <w:rPr>
          <w:rStyle w:val="basetext"/>
        </w:rPr>
        <w:t xml:space="preserve"> operator needs to be overloaded.</w:t>
      </w:r>
    </w:p>
    <w:p w:rsidR="00EF3EAB" w:rsidRDefault="00EF3EAB" w:rsidP="00EA69D3">
      <w:pPr>
        <w:numPr>
          <w:ilvl w:val="0"/>
          <w:numId w:val="62"/>
        </w:numPr>
        <w:rPr>
          <w:rStyle w:val="basetext"/>
        </w:rPr>
      </w:pPr>
      <w:r>
        <w:rPr>
          <w:rStyle w:val="basetext"/>
        </w:rPr>
        <w:t xml:space="preserve">Both the </w:t>
      </w:r>
      <w:r>
        <w:rPr>
          <w:rStyle w:val="CDT"/>
        </w:rPr>
        <w:t>+</w:t>
      </w:r>
      <w:r>
        <w:rPr>
          <w:rStyle w:val="basetext"/>
        </w:rPr>
        <w:t xml:space="preserve"> and </w:t>
      </w:r>
      <w:r>
        <w:rPr>
          <w:rStyle w:val="CDT"/>
        </w:rPr>
        <w:t>=</w:t>
      </w:r>
      <w:r>
        <w:rPr>
          <w:rStyle w:val="basetext"/>
        </w:rPr>
        <w:t xml:space="preserve"> operators need to be overloaded.</w:t>
      </w:r>
    </w:p>
    <w:p w:rsidR="00EF3EAB" w:rsidRDefault="00EF3EAB" w:rsidP="00EA69D3">
      <w:pPr>
        <w:numPr>
          <w:ilvl w:val="0"/>
          <w:numId w:val="62"/>
        </w:numPr>
        <w:rPr>
          <w:rStyle w:val="basetext"/>
        </w:rPr>
      </w:pPr>
      <w:r>
        <w:rPr>
          <w:rStyle w:val="basetext"/>
        </w:rPr>
        <w:t xml:space="preserve">The </w:t>
      </w:r>
      <w:r>
        <w:rPr>
          <w:rStyle w:val="CDT"/>
        </w:rPr>
        <w:t>+=</w:t>
      </w:r>
      <w:r>
        <w:rPr>
          <w:rStyle w:val="basetext"/>
        </w:rPr>
        <w:t xml:space="preserve"> operator cannot be overloaded implicitly.</w:t>
      </w:r>
    </w:p>
    <w:p w:rsidR="00EF3EAB" w:rsidRPr="00E55651" w:rsidRDefault="00EF3EAB" w:rsidP="00EA69D3">
      <w:pPr>
        <w:rPr>
          <w:rStyle w:val="basetext"/>
          <w:b/>
        </w:rPr>
      </w:pPr>
      <w:r w:rsidRPr="00E55651">
        <w:rPr>
          <w:rStyle w:val="basetext"/>
          <w:b/>
        </w:rPr>
        <w:t xml:space="preserve">ANS d. The </w:t>
      </w:r>
      <w:r w:rsidRPr="00E55651">
        <w:rPr>
          <w:rStyle w:val="CDT"/>
          <w:b w:val="0"/>
        </w:rPr>
        <w:t>+=</w:t>
      </w:r>
      <w:r w:rsidRPr="00E55651">
        <w:rPr>
          <w:rStyle w:val="basetext"/>
          <w:b/>
        </w:rPr>
        <w:t xml:space="preserve"> operator cannot be overloaded implicitly.</w:t>
      </w:r>
    </w:p>
    <w:p w:rsidR="00EF3EAB" w:rsidRPr="00762A3D" w:rsidRDefault="00EF3EAB" w:rsidP="00D9072E">
      <w:pPr>
        <w:tabs>
          <w:tab w:val="left" w:pos="935"/>
        </w:tabs>
      </w:pPr>
    </w:p>
    <w:sectPr w:rsidR="00EF3EAB" w:rsidRPr="00762A3D" w:rsidSect="0045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5"/>
    <w:multiLevelType w:val="multilevel"/>
    <w:tmpl w:val="647666FC"/>
    <w:numStyleLink w:val="StyleOutlinenumbered10pt"/>
  </w:abstractNum>
  <w:abstractNum w:abstractNumId="1">
    <w:nsid w:val="00736768"/>
    <w:multiLevelType w:val="multilevel"/>
    <w:tmpl w:val="60D06750"/>
    <w:numStyleLink w:val="StyleOutlinenumberedTimes10pt"/>
  </w:abstractNum>
  <w:abstractNum w:abstractNumId="2">
    <w:nsid w:val="00A273BA"/>
    <w:multiLevelType w:val="multilevel"/>
    <w:tmpl w:val="647666FC"/>
    <w:numStyleLink w:val="StyleOutlinenumbered10pt"/>
  </w:abstractNum>
  <w:abstractNum w:abstractNumId="3">
    <w:nsid w:val="00D478B7"/>
    <w:multiLevelType w:val="multilevel"/>
    <w:tmpl w:val="647666FC"/>
    <w:numStyleLink w:val="StyleOutlinenumbered10pt"/>
  </w:abstractNum>
  <w:abstractNum w:abstractNumId="4">
    <w:nsid w:val="00F146A4"/>
    <w:multiLevelType w:val="multilevel"/>
    <w:tmpl w:val="647666FC"/>
    <w:numStyleLink w:val="StyleOutlinenumbered10pt"/>
  </w:abstractNum>
  <w:abstractNum w:abstractNumId="5">
    <w:nsid w:val="02360012"/>
    <w:multiLevelType w:val="hybridMultilevel"/>
    <w:tmpl w:val="B46E64C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035A327E"/>
    <w:multiLevelType w:val="multilevel"/>
    <w:tmpl w:val="647666FC"/>
    <w:numStyleLink w:val="StyleOutlinenumbered10pt"/>
  </w:abstractNum>
  <w:abstractNum w:abstractNumId="7">
    <w:nsid w:val="06D013F0"/>
    <w:multiLevelType w:val="multilevel"/>
    <w:tmpl w:val="647666FC"/>
    <w:numStyleLink w:val="StyleOutlinenumbered10pt"/>
  </w:abstractNum>
  <w:abstractNum w:abstractNumId="8">
    <w:nsid w:val="0978686D"/>
    <w:multiLevelType w:val="multilevel"/>
    <w:tmpl w:val="60D06750"/>
    <w:styleLink w:val="StyleOutlinenumberedTimes10pt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0B696340"/>
    <w:multiLevelType w:val="multilevel"/>
    <w:tmpl w:val="647666FC"/>
    <w:numStyleLink w:val="StyleOutlinenumbered10pt"/>
  </w:abstractNum>
  <w:abstractNum w:abstractNumId="10">
    <w:nsid w:val="0D1512EA"/>
    <w:multiLevelType w:val="multilevel"/>
    <w:tmpl w:val="647666FC"/>
    <w:numStyleLink w:val="StyleOutlinenumbered10pt"/>
  </w:abstractNum>
  <w:abstractNum w:abstractNumId="11">
    <w:nsid w:val="0EFF0FEC"/>
    <w:multiLevelType w:val="multilevel"/>
    <w:tmpl w:val="647666FC"/>
    <w:numStyleLink w:val="StyleOutlinenumbered10pt"/>
  </w:abstractNum>
  <w:abstractNum w:abstractNumId="12">
    <w:nsid w:val="13FE3117"/>
    <w:multiLevelType w:val="multilevel"/>
    <w:tmpl w:val="647666FC"/>
    <w:numStyleLink w:val="StyleOutlinenumbered10pt"/>
  </w:abstractNum>
  <w:abstractNum w:abstractNumId="13">
    <w:nsid w:val="15466436"/>
    <w:multiLevelType w:val="multilevel"/>
    <w:tmpl w:val="647666FC"/>
    <w:styleLink w:val="StyleOutlinenumbered10pt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60B4DCE"/>
    <w:multiLevelType w:val="multilevel"/>
    <w:tmpl w:val="647666FC"/>
    <w:numStyleLink w:val="StyleOutlinenumbered10pt"/>
  </w:abstractNum>
  <w:abstractNum w:abstractNumId="15">
    <w:nsid w:val="1AE45502"/>
    <w:multiLevelType w:val="multilevel"/>
    <w:tmpl w:val="647666FC"/>
    <w:numStyleLink w:val="StyleOutlinenumbered10pt"/>
  </w:abstractNum>
  <w:abstractNum w:abstractNumId="16">
    <w:nsid w:val="1E443E47"/>
    <w:multiLevelType w:val="multilevel"/>
    <w:tmpl w:val="647666FC"/>
    <w:numStyleLink w:val="StyleOutlinenumbered10pt"/>
  </w:abstractNum>
  <w:abstractNum w:abstractNumId="17">
    <w:nsid w:val="1F8F593D"/>
    <w:multiLevelType w:val="multilevel"/>
    <w:tmpl w:val="647666FC"/>
    <w:numStyleLink w:val="StyleOutlinenumbered10pt"/>
  </w:abstractNum>
  <w:abstractNum w:abstractNumId="18">
    <w:nsid w:val="222358DB"/>
    <w:multiLevelType w:val="multilevel"/>
    <w:tmpl w:val="647666FC"/>
    <w:numStyleLink w:val="StyleOutlinenumbered10pt"/>
  </w:abstractNum>
  <w:abstractNum w:abstractNumId="19">
    <w:nsid w:val="254343D2"/>
    <w:multiLevelType w:val="multilevel"/>
    <w:tmpl w:val="60D06750"/>
    <w:numStyleLink w:val="StyleOutlinenumberedTimes10pt"/>
  </w:abstractNum>
  <w:abstractNum w:abstractNumId="20">
    <w:nsid w:val="257F36BB"/>
    <w:multiLevelType w:val="multilevel"/>
    <w:tmpl w:val="647666FC"/>
    <w:numStyleLink w:val="StyleOutlinenumbered10pt"/>
  </w:abstractNum>
  <w:abstractNum w:abstractNumId="21">
    <w:nsid w:val="28410B63"/>
    <w:multiLevelType w:val="multilevel"/>
    <w:tmpl w:val="647666FC"/>
    <w:numStyleLink w:val="StyleOutlinenumbered10pt"/>
  </w:abstractNum>
  <w:abstractNum w:abstractNumId="22">
    <w:nsid w:val="29443EEB"/>
    <w:multiLevelType w:val="multilevel"/>
    <w:tmpl w:val="647666FC"/>
    <w:numStyleLink w:val="StyleOutlinenumbered10pt"/>
  </w:abstractNum>
  <w:abstractNum w:abstractNumId="23">
    <w:nsid w:val="2D776B8F"/>
    <w:multiLevelType w:val="multilevel"/>
    <w:tmpl w:val="60D06750"/>
    <w:numStyleLink w:val="StyleOutlinenumberedTimes10pt"/>
  </w:abstractNum>
  <w:abstractNum w:abstractNumId="24">
    <w:nsid w:val="2FA86F74"/>
    <w:multiLevelType w:val="multilevel"/>
    <w:tmpl w:val="647666FC"/>
    <w:numStyleLink w:val="StyleOutlinenumbered10pt"/>
  </w:abstractNum>
  <w:abstractNum w:abstractNumId="25">
    <w:nsid w:val="2FC006EC"/>
    <w:multiLevelType w:val="multilevel"/>
    <w:tmpl w:val="647666FC"/>
    <w:numStyleLink w:val="StyleOutlinenumbered10pt"/>
  </w:abstractNum>
  <w:abstractNum w:abstractNumId="26">
    <w:nsid w:val="2FDA0816"/>
    <w:multiLevelType w:val="multilevel"/>
    <w:tmpl w:val="647666FC"/>
    <w:numStyleLink w:val="StyleOutlinenumbered10pt"/>
  </w:abstractNum>
  <w:abstractNum w:abstractNumId="27">
    <w:nsid w:val="34944811"/>
    <w:multiLevelType w:val="multilevel"/>
    <w:tmpl w:val="647666FC"/>
    <w:numStyleLink w:val="StyleOutlinenumbered10pt"/>
  </w:abstractNum>
  <w:abstractNum w:abstractNumId="28">
    <w:nsid w:val="36D12ADC"/>
    <w:multiLevelType w:val="multilevel"/>
    <w:tmpl w:val="647666FC"/>
    <w:numStyleLink w:val="StyleOutlinenumbered10pt"/>
  </w:abstractNum>
  <w:abstractNum w:abstractNumId="29">
    <w:nsid w:val="3F2C4A4B"/>
    <w:multiLevelType w:val="multilevel"/>
    <w:tmpl w:val="647666FC"/>
    <w:numStyleLink w:val="StyleOutlinenumbered10pt"/>
  </w:abstractNum>
  <w:abstractNum w:abstractNumId="30">
    <w:nsid w:val="3F8879DF"/>
    <w:multiLevelType w:val="multilevel"/>
    <w:tmpl w:val="647666FC"/>
    <w:numStyleLink w:val="StyleOutlinenumbered10pt"/>
  </w:abstractNum>
  <w:abstractNum w:abstractNumId="31">
    <w:nsid w:val="417437EE"/>
    <w:multiLevelType w:val="multilevel"/>
    <w:tmpl w:val="647666FC"/>
    <w:numStyleLink w:val="StyleOutlinenumbered10pt"/>
  </w:abstractNum>
  <w:abstractNum w:abstractNumId="32">
    <w:nsid w:val="41B916EE"/>
    <w:multiLevelType w:val="multilevel"/>
    <w:tmpl w:val="647666FC"/>
    <w:numStyleLink w:val="StyleOutlinenumbered10pt"/>
  </w:abstractNum>
  <w:abstractNum w:abstractNumId="33">
    <w:nsid w:val="43FC5553"/>
    <w:multiLevelType w:val="multilevel"/>
    <w:tmpl w:val="647666FC"/>
    <w:numStyleLink w:val="StyleOutlinenumbered10pt"/>
  </w:abstractNum>
  <w:abstractNum w:abstractNumId="34">
    <w:nsid w:val="47D73B49"/>
    <w:multiLevelType w:val="multilevel"/>
    <w:tmpl w:val="647666FC"/>
    <w:numStyleLink w:val="StyleOutlinenumbered10pt"/>
  </w:abstractNum>
  <w:abstractNum w:abstractNumId="35">
    <w:nsid w:val="50493E6E"/>
    <w:multiLevelType w:val="multilevel"/>
    <w:tmpl w:val="647666FC"/>
    <w:numStyleLink w:val="StyleOutlinenumbered10pt"/>
  </w:abstractNum>
  <w:abstractNum w:abstractNumId="36">
    <w:nsid w:val="511602A2"/>
    <w:multiLevelType w:val="multilevel"/>
    <w:tmpl w:val="647666FC"/>
    <w:numStyleLink w:val="StyleOutlinenumbered10pt"/>
  </w:abstractNum>
  <w:abstractNum w:abstractNumId="37">
    <w:nsid w:val="51B02496"/>
    <w:multiLevelType w:val="multilevel"/>
    <w:tmpl w:val="647666FC"/>
    <w:numStyleLink w:val="StyleOutlinenumbered10pt"/>
  </w:abstractNum>
  <w:abstractNum w:abstractNumId="38">
    <w:nsid w:val="51B24D35"/>
    <w:multiLevelType w:val="multilevel"/>
    <w:tmpl w:val="60D06750"/>
    <w:numStyleLink w:val="StyleOutlinenumberedTimes10pt"/>
  </w:abstractNum>
  <w:abstractNum w:abstractNumId="39">
    <w:nsid w:val="52793D61"/>
    <w:multiLevelType w:val="multilevel"/>
    <w:tmpl w:val="60D06750"/>
    <w:numStyleLink w:val="StyleOutlinenumberedTimes10pt"/>
  </w:abstractNum>
  <w:abstractNum w:abstractNumId="40">
    <w:nsid w:val="545621B6"/>
    <w:multiLevelType w:val="multilevel"/>
    <w:tmpl w:val="647666FC"/>
    <w:numStyleLink w:val="StyleOutlinenumbered10pt"/>
  </w:abstractNum>
  <w:abstractNum w:abstractNumId="41">
    <w:nsid w:val="5471463B"/>
    <w:multiLevelType w:val="multilevel"/>
    <w:tmpl w:val="647666FC"/>
    <w:numStyleLink w:val="StyleOutlinenumbered10pt"/>
  </w:abstractNum>
  <w:abstractNum w:abstractNumId="42">
    <w:nsid w:val="54980489"/>
    <w:multiLevelType w:val="multilevel"/>
    <w:tmpl w:val="647666FC"/>
    <w:numStyleLink w:val="StyleOutlinenumbered10pt"/>
  </w:abstractNum>
  <w:abstractNum w:abstractNumId="43">
    <w:nsid w:val="56292152"/>
    <w:multiLevelType w:val="multilevel"/>
    <w:tmpl w:val="647666FC"/>
    <w:numStyleLink w:val="StyleOutlinenumbered10pt"/>
  </w:abstractNum>
  <w:abstractNum w:abstractNumId="44">
    <w:nsid w:val="579E0840"/>
    <w:multiLevelType w:val="multilevel"/>
    <w:tmpl w:val="647666FC"/>
    <w:numStyleLink w:val="StyleOutlinenumbered10pt"/>
  </w:abstractNum>
  <w:abstractNum w:abstractNumId="45">
    <w:nsid w:val="58282FFF"/>
    <w:multiLevelType w:val="multilevel"/>
    <w:tmpl w:val="647666FC"/>
    <w:numStyleLink w:val="StyleOutlinenumbered10pt"/>
  </w:abstractNum>
  <w:abstractNum w:abstractNumId="46">
    <w:nsid w:val="59CB0EF6"/>
    <w:multiLevelType w:val="multilevel"/>
    <w:tmpl w:val="647666FC"/>
    <w:numStyleLink w:val="StyleOutlinenumbered10pt"/>
  </w:abstractNum>
  <w:abstractNum w:abstractNumId="47">
    <w:nsid w:val="5F5877B0"/>
    <w:multiLevelType w:val="multilevel"/>
    <w:tmpl w:val="647666FC"/>
    <w:numStyleLink w:val="StyleOutlinenumbered10pt"/>
  </w:abstractNum>
  <w:abstractNum w:abstractNumId="48">
    <w:nsid w:val="643C0FBC"/>
    <w:multiLevelType w:val="multilevel"/>
    <w:tmpl w:val="647666FC"/>
    <w:numStyleLink w:val="StyleOutlinenumbered10pt"/>
  </w:abstractNum>
  <w:abstractNum w:abstractNumId="49">
    <w:nsid w:val="67736C33"/>
    <w:multiLevelType w:val="multilevel"/>
    <w:tmpl w:val="647666FC"/>
    <w:numStyleLink w:val="StyleOutlinenumbered10pt"/>
  </w:abstractNum>
  <w:abstractNum w:abstractNumId="50">
    <w:nsid w:val="6C9B5315"/>
    <w:multiLevelType w:val="multilevel"/>
    <w:tmpl w:val="647666FC"/>
    <w:numStyleLink w:val="StyleOutlinenumbered10pt"/>
  </w:abstractNum>
  <w:abstractNum w:abstractNumId="51">
    <w:nsid w:val="6D9B0FE2"/>
    <w:multiLevelType w:val="multilevel"/>
    <w:tmpl w:val="647666FC"/>
    <w:numStyleLink w:val="StyleOutlinenumbered10pt"/>
  </w:abstractNum>
  <w:abstractNum w:abstractNumId="52">
    <w:nsid w:val="6F8805D0"/>
    <w:multiLevelType w:val="multilevel"/>
    <w:tmpl w:val="647666FC"/>
    <w:numStyleLink w:val="StyleOutlinenumbered10pt"/>
  </w:abstractNum>
  <w:abstractNum w:abstractNumId="53">
    <w:nsid w:val="731A7018"/>
    <w:multiLevelType w:val="multilevel"/>
    <w:tmpl w:val="647666FC"/>
    <w:numStyleLink w:val="StyleOutlinenumbered10pt"/>
  </w:abstractNum>
  <w:abstractNum w:abstractNumId="54">
    <w:nsid w:val="7339211B"/>
    <w:multiLevelType w:val="multilevel"/>
    <w:tmpl w:val="647666FC"/>
    <w:numStyleLink w:val="StyleOutlinenumbered10pt"/>
  </w:abstractNum>
  <w:abstractNum w:abstractNumId="55">
    <w:nsid w:val="75EF2CEB"/>
    <w:multiLevelType w:val="multilevel"/>
    <w:tmpl w:val="60D06750"/>
    <w:numStyleLink w:val="StyleOutlinenumberedTimes10pt"/>
  </w:abstractNum>
  <w:abstractNum w:abstractNumId="56">
    <w:nsid w:val="76683D83"/>
    <w:multiLevelType w:val="multilevel"/>
    <w:tmpl w:val="647666FC"/>
    <w:numStyleLink w:val="StyleOutlinenumbered10pt"/>
  </w:abstractNum>
  <w:abstractNum w:abstractNumId="57">
    <w:nsid w:val="7C4C3514"/>
    <w:multiLevelType w:val="multilevel"/>
    <w:tmpl w:val="60D06750"/>
    <w:numStyleLink w:val="StyleOutlinenumberedTimes10pt"/>
  </w:abstractNum>
  <w:abstractNum w:abstractNumId="58">
    <w:nsid w:val="7CC605EC"/>
    <w:multiLevelType w:val="multilevel"/>
    <w:tmpl w:val="647666FC"/>
    <w:numStyleLink w:val="StyleOutlinenumbered10pt"/>
  </w:abstractNum>
  <w:abstractNum w:abstractNumId="59">
    <w:nsid w:val="7DB279D6"/>
    <w:multiLevelType w:val="multilevel"/>
    <w:tmpl w:val="647666FC"/>
    <w:numStyleLink w:val="StyleOutlinenumbered10pt"/>
  </w:abstractNum>
  <w:abstractNum w:abstractNumId="60">
    <w:nsid w:val="7E3927AF"/>
    <w:multiLevelType w:val="multilevel"/>
    <w:tmpl w:val="647666FC"/>
    <w:numStyleLink w:val="StyleOutlinenumbered10pt"/>
  </w:abstractNum>
  <w:abstractNum w:abstractNumId="61">
    <w:nsid w:val="7FB35302"/>
    <w:multiLevelType w:val="multilevel"/>
    <w:tmpl w:val="647666FC"/>
    <w:numStyleLink w:val="StyleOutlinenumbered10pt"/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5"/>
  </w:num>
  <w:num w:numId="53">
    <w:abstractNumId w:val="33"/>
  </w:num>
  <w:num w:numId="54">
    <w:abstractNumId w:val="16"/>
  </w:num>
  <w:num w:numId="55">
    <w:abstractNumId w:val="48"/>
  </w:num>
  <w:num w:numId="56">
    <w:abstractNumId w:val="46"/>
  </w:num>
  <w:num w:numId="57">
    <w:abstractNumId w:val="21"/>
  </w:num>
  <w:num w:numId="58">
    <w:abstractNumId w:val="58"/>
  </w:num>
  <w:num w:numId="59">
    <w:abstractNumId w:val="40"/>
  </w:num>
  <w:num w:numId="60">
    <w:abstractNumId w:val="56"/>
  </w:num>
  <w:num w:numId="61">
    <w:abstractNumId w:val="4"/>
  </w:num>
  <w:num w:numId="62">
    <w:abstractNumId w:val="43"/>
  </w:num>
  <w:numIdMacAtCleanup w:val="6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5FC1"/>
    <w:rsid w:val="000112BC"/>
    <w:rsid w:val="000118B6"/>
    <w:rsid w:val="000E6563"/>
    <w:rsid w:val="001822C8"/>
    <w:rsid w:val="00235B87"/>
    <w:rsid w:val="002527F5"/>
    <w:rsid w:val="003A6491"/>
    <w:rsid w:val="00457944"/>
    <w:rsid w:val="00465F3A"/>
    <w:rsid w:val="00517767"/>
    <w:rsid w:val="005362B5"/>
    <w:rsid w:val="00583F17"/>
    <w:rsid w:val="006249A4"/>
    <w:rsid w:val="006315BB"/>
    <w:rsid w:val="00637656"/>
    <w:rsid w:val="006605E3"/>
    <w:rsid w:val="006818B3"/>
    <w:rsid w:val="006B17A2"/>
    <w:rsid w:val="00762A3D"/>
    <w:rsid w:val="007D3943"/>
    <w:rsid w:val="007E1393"/>
    <w:rsid w:val="007F0208"/>
    <w:rsid w:val="0082400C"/>
    <w:rsid w:val="00935FC1"/>
    <w:rsid w:val="009424C6"/>
    <w:rsid w:val="00A074CB"/>
    <w:rsid w:val="00A1626E"/>
    <w:rsid w:val="00A738F1"/>
    <w:rsid w:val="00AE0987"/>
    <w:rsid w:val="00B007AA"/>
    <w:rsid w:val="00B1035D"/>
    <w:rsid w:val="00B33B71"/>
    <w:rsid w:val="00B85DB6"/>
    <w:rsid w:val="00BD249A"/>
    <w:rsid w:val="00C547FD"/>
    <w:rsid w:val="00C937E0"/>
    <w:rsid w:val="00CB4CA1"/>
    <w:rsid w:val="00D9072E"/>
    <w:rsid w:val="00DB5471"/>
    <w:rsid w:val="00DE5850"/>
    <w:rsid w:val="00E21F6B"/>
    <w:rsid w:val="00E55651"/>
    <w:rsid w:val="00EA69D3"/>
    <w:rsid w:val="00EB35AA"/>
    <w:rsid w:val="00EF237E"/>
    <w:rsid w:val="00EF3EAB"/>
    <w:rsid w:val="00F9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FC1"/>
    <w:pPr>
      <w:suppressAutoHyphens/>
    </w:pPr>
    <w:rPr>
      <w:rFonts w:ascii="Times New Roman" w:eastAsia="Times New Roman" w:hAnsi="Times New Roman"/>
      <w:sz w:val="24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setext">
    <w:name w:val="base text"/>
    <w:basedOn w:val="DefaultParagraphFont"/>
    <w:uiPriority w:val="99"/>
    <w:rsid w:val="00935FC1"/>
    <w:rPr>
      <w:rFonts w:cs="Times New Roman"/>
      <w:sz w:val="20"/>
    </w:rPr>
  </w:style>
  <w:style w:type="character" w:customStyle="1" w:styleId="StyleTimes10pt">
    <w:name w:val="Style Times 10 pt"/>
    <w:basedOn w:val="DefaultParagraphFont"/>
    <w:uiPriority w:val="99"/>
    <w:rsid w:val="00935FC1"/>
    <w:rPr>
      <w:rFonts w:ascii="Times New Roman" w:hAnsi="Times New Roman" w:cs="Times New Roman"/>
      <w:sz w:val="20"/>
    </w:rPr>
  </w:style>
  <w:style w:type="character" w:customStyle="1" w:styleId="StyleCDTLucidaConsoleNotBold">
    <w:name w:val="Style CDT + Lucida Console Not Bold"/>
    <w:basedOn w:val="DefaultParagraphFont"/>
    <w:uiPriority w:val="99"/>
    <w:rsid w:val="006B17A2"/>
    <w:rPr>
      <w:rFonts w:ascii="Lucida Console" w:hAnsi="Lucida Console" w:cs="Times New Roman"/>
      <w:sz w:val="18"/>
    </w:rPr>
  </w:style>
  <w:style w:type="character" w:customStyle="1" w:styleId="StyleLucidaConsole10pt">
    <w:name w:val="Style Lucida Console 10 pt"/>
    <w:basedOn w:val="DefaultParagraphFont"/>
    <w:uiPriority w:val="99"/>
    <w:rsid w:val="006B17A2"/>
    <w:rPr>
      <w:rFonts w:ascii="Lucida Console" w:hAnsi="Lucida Console" w:cs="Times New Roman"/>
      <w:sz w:val="18"/>
    </w:rPr>
  </w:style>
  <w:style w:type="character" w:customStyle="1" w:styleId="CDT">
    <w:name w:val="CDT"/>
    <w:basedOn w:val="DefaultParagraphFont"/>
    <w:uiPriority w:val="99"/>
    <w:rsid w:val="006B17A2"/>
    <w:rPr>
      <w:rFonts w:ascii="Courier" w:hAnsi="Courier" w:cs="Times New Roman"/>
      <w:b/>
      <w:sz w:val="20"/>
    </w:rPr>
  </w:style>
  <w:style w:type="paragraph" w:customStyle="1" w:styleId="Body">
    <w:name w:val="Body"/>
    <w:uiPriority w:val="99"/>
    <w:rsid w:val="000E6563"/>
    <w:pPr>
      <w:widowControl w:val="0"/>
      <w:autoSpaceDE w:val="0"/>
      <w:autoSpaceDN w:val="0"/>
      <w:adjustRightInd w:val="0"/>
    </w:pPr>
    <w:rPr>
      <w:rFonts w:ascii="Times" w:eastAsia="Times New Roman" w:hAnsi="Times" w:cs="Times"/>
      <w:noProof/>
      <w:color w:val="000000"/>
      <w:sz w:val="24"/>
      <w:szCs w:val="24"/>
    </w:rPr>
  </w:style>
  <w:style w:type="character" w:customStyle="1" w:styleId="StyleCDTBold">
    <w:name w:val="Style CDT + Bold"/>
    <w:basedOn w:val="CDT"/>
    <w:uiPriority w:val="99"/>
    <w:rsid w:val="00762A3D"/>
    <w:rPr>
      <w:rFonts w:ascii="Lucida Console" w:hAnsi="Lucida Console"/>
      <w:bCs/>
      <w:sz w:val="18"/>
    </w:rPr>
  </w:style>
  <w:style w:type="numbering" w:customStyle="1" w:styleId="StyleOutlinenumberedTimes10pt">
    <w:name w:val="Style Outline numbered Times 10 pt"/>
    <w:rsid w:val="00A217C9"/>
    <w:pPr>
      <w:numPr>
        <w:numId w:val="4"/>
      </w:numPr>
    </w:pPr>
  </w:style>
  <w:style w:type="numbering" w:customStyle="1" w:styleId="StyleOutlinenumbered10pt">
    <w:name w:val="Style Outline numbered 10 pt"/>
    <w:rsid w:val="00A217C9"/>
    <w:pPr>
      <w:numPr>
        <w:numId w:val="1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99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2591</Words>
  <Characters>14772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HJeanty</dc:creator>
  <cp:keywords/>
  <dc:description/>
  <cp:lastModifiedBy>jeanty</cp:lastModifiedBy>
  <cp:revision>6</cp:revision>
  <dcterms:created xsi:type="dcterms:W3CDTF">2012-11-07T14:21:00Z</dcterms:created>
  <dcterms:modified xsi:type="dcterms:W3CDTF">2012-11-09T15:03:00Z</dcterms:modified>
</cp:coreProperties>
</file>